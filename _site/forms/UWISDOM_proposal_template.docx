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31886" w14:textId="77777777" w:rsidR="00B5219C" w:rsidRDefault="00B5219C" w:rsidP="00B5219C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Applicant</w:t>
      </w:r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0"/>
        <w:gridCol w:w="90"/>
        <w:gridCol w:w="2340"/>
        <w:gridCol w:w="2250"/>
        <w:gridCol w:w="180"/>
        <w:gridCol w:w="2124"/>
        <w:gridCol w:w="306"/>
        <w:gridCol w:w="1350"/>
      </w:tblGrid>
      <w:tr w:rsidR="00B5219C" w:rsidRPr="00BC378C" w14:paraId="6FDE4A76" w14:textId="77777777" w:rsidTr="004F63B6">
        <w:tc>
          <w:tcPr>
            <w:tcW w:w="810" w:type="dxa"/>
            <w:gridSpan w:val="2"/>
          </w:tcPr>
          <w:p w14:paraId="5D00A6BE" w14:textId="77777777" w:rsidR="00B5219C" w:rsidRPr="00BC378C" w:rsidRDefault="00B5219C" w:rsidP="004F63B6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Name</w:t>
            </w:r>
          </w:p>
        </w:tc>
        <w:tc>
          <w:tcPr>
            <w:tcW w:w="2340" w:type="dxa"/>
            <w:tcBorders>
              <w:bottom w:val="single" w:sz="4" w:space="0" w:color="auto"/>
            </w:tcBorders>
          </w:tcPr>
          <w:p w14:paraId="7D09AD99" w14:textId="5E9370C7" w:rsidR="00B5219C" w:rsidRPr="00BC378C" w:rsidRDefault="00B5219C" w:rsidP="004F63B6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4860" w:type="dxa"/>
            <w:gridSpan w:val="4"/>
          </w:tcPr>
          <w:p w14:paraId="7755B9F8" w14:textId="77777777" w:rsidR="00B5219C" w:rsidRPr="00BC378C" w:rsidRDefault="00B5219C" w:rsidP="004F63B6">
            <w:pPr>
              <w:spacing w:before="120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14:paraId="2ECC54CF" w14:textId="1BF712EE" w:rsidR="00B5219C" w:rsidRPr="00BC378C" w:rsidRDefault="00B5219C" w:rsidP="004F63B6">
            <w:pPr>
              <w:spacing w:before="120"/>
              <w:rPr>
                <w:sz w:val="22"/>
                <w:szCs w:val="22"/>
              </w:rPr>
            </w:pPr>
          </w:p>
        </w:tc>
      </w:tr>
      <w:tr w:rsidR="00B5219C" w:rsidRPr="00BC378C" w14:paraId="5D57E45B" w14:textId="77777777" w:rsidTr="004F63B6">
        <w:tc>
          <w:tcPr>
            <w:tcW w:w="720" w:type="dxa"/>
          </w:tcPr>
          <w:p w14:paraId="3DDB72B9" w14:textId="77777777" w:rsidR="00B5219C" w:rsidRPr="00BC378C" w:rsidRDefault="00B5219C" w:rsidP="004F63B6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Email</w:t>
            </w:r>
          </w:p>
        </w:tc>
        <w:tc>
          <w:tcPr>
            <w:tcW w:w="2430" w:type="dxa"/>
            <w:gridSpan w:val="2"/>
            <w:tcBorders>
              <w:bottom w:val="single" w:sz="4" w:space="0" w:color="auto"/>
            </w:tcBorders>
          </w:tcPr>
          <w:p w14:paraId="26CD05BD" w14:textId="0E55759C" w:rsidR="00B5219C" w:rsidRPr="00BC378C" w:rsidRDefault="00B5219C" w:rsidP="004F63B6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2250" w:type="dxa"/>
          </w:tcPr>
          <w:p w14:paraId="2261F808" w14:textId="77777777" w:rsidR="00B5219C" w:rsidRPr="00BC378C" w:rsidRDefault="00B5219C" w:rsidP="004F63B6">
            <w:pPr>
              <w:tabs>
                <w:tab w:val="left" w:pos="283"/>
                <w:tab w:val="right" w:pos="2214"/>
              </w:tabs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  <w:t>UW Department</w:t>
            </w:r>
          </w:p>
        </w:tc>
        <w:tc>
          <w:tcPr>
            <w:tcW w:w="3960" w:type="dxa"/>
            <w:gridSpan w:val="4"/>
            <w:tcBorders>
              <w:bottom w:val="single" w:sz="4" w:space="0" w:color="auto"/>
            </w:tcBorders>
          </w:tcPr>
          <w:p w14:paraId="2375129D" w14:textId="76BF178A" w:rsidR="00B5219C" w:rsidRPr="00BC378C" w:rsidRDefault="00B5219C" w:rsidP="004F63B6">
            <w:pPr>
              <w:spacing w:before="120"/>
              <w:rPr>
                <w:sz w:val="22"/>
                <w:szCs w:val="22"/>
              </w:rPr>
            </w:pPr>
          </w:p>
        </w:tc>
      </w:tr>
      <w:tr w:rsidR="00B5219C" w:rsidRPr="00BC378C" w14:paraId="6A91AAAE" w14:textId="77777777" w:rsidTr="004F63B6">
        <w:tc>
          <w:tcPr>
            <w:tcW w:w="720" w:type="dxa"/>
          </w:tcPr>
          <w:p w14:paraId="0FE0504D" w14:textId="77777777" w:rsidR="00B5219C" w:rsidRDefault="00B5219C" w:rsidP="004F63B6">
            <w:pPr>
              <w:spacing w:before="12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2B755A43" w14:textId="7F8D9CA3" w:rsidR="00B5219C" w:rsidRPr="007C0BC0" w:rsidRDefault="00B5219C" w:rsidP="004F63B6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2430" w:type="dxa"/>
            <w:gridSpan w:val="2"/>
          </w:tcPr>
          <w:p w14:paraId="50149055" w14:textId="2B76F9AF" w:rsidR="00B5219C" w:rsidRDefault="00EF3ED5" w:rsidP="004F63B6">
            <w:pPr>
              <w:tabs>
                <w:tab w:val="left" w:pos="283"/>
                <w:tab w:val="right" w:pos="2214"/>
              </w:tabs>
              <w:spacing w:before="120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fldChar w:fldCharType="begin">
                <w:ffData>
                  <w:name w:val="Check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0" w:name="Check4"/>
            <w:r w:rsidRPr="00EF3ED5">
              <w:rPr>
                <w:sz w:val="22"/>
                <w:szCs w:val="22"/>
              </w:rPr>
              <w:instrText xml:space="preserve"> FORMCHECKBOX </w:instrText>
            </w:r>
            <w:r w:rsidR="00000000">
              <w:rPr>
                <w:sz w:val="22"/>
                <w:szCs w:val="22"/>
              </w:rPr>
            </w:r>
            <w:r w:rsidR="00000000">
              <w:rPr>
                <w:sz w:val="22"/>
                <w:szCs w:val="22"/>
              </w:rPr>
              <w:fldChar w:fldCharType="separate"/>
            </w:r>
            <w:r>
              <w:rPr>
                <w:sz w:val="22"/>
                <w:szCs w:val="22"/>
              </w:rPr>
              <w:fldChar w:fldCharType="end"/>
            </w:r>
            <w:bookmarkEnd w:id="0"/>
            <w:r w:rsidR="00B5219C">
              <w:rPr>
                <w:sz w:val="22"/>
                <w:szCs w:val="22"/>
              </w:rPr>
              <w:t xml:space="preserve"> New  </w:t>
            </w:r>
            <w:r w:rsidR="00346F7B">
              <w:rPr>
                <w:sz w:val="22"/>
                <w:szCs w:val="22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" w:name="Check5"/>
            <w:r w:rsidR="00346F7B" w:rsidRPr="00346F7B">
              <w:rPr>
                <w:sz w:val="22"/>
                <w:szCs w:val="22"/>
              </w:rPr>
              <w:instrText xml:space="preserve"> FORMCHECKBOX </w:instrText>
            </w:r>
            <w:r w:rsidR="00000000">
              <w:rPr>
                <w:sz w:val="22"/>
                <w:szCs w:val="22"/>
              </w:rPr>
            </w:r>
            <w:r w:rsidR="00000000">
              <w:rPr>
                <w:sz w:val="22"/>
                <w:szCs w:val="22"/>
              </w:rPr>
              <w:fldChar w:fldCharType="separate"/>
            </w:r>
            <w:r w:rsidR="00346F7B">
              <w:rPr>
                <w:sz w:val="22"/>
                <w:szCs w:val="22"/>
              </w:rPr>
              <w:fldChar w:fldCharType="end"/>
            </w:r>
            <w:bookmarkEnd w:id="1"/>
            <w:r w:rsidR="00B5219C">
              <w:rPr>
                <w:sz w:val="22"/>
                <w:szCs w:val="22"/>
              </w:rPr>
              <w:t xml:space="preserve"> Extension</w:t>
            </w:r>
          </w:p>
        </w:tc>
        <w:tc>
          <w:tcPr>
            <w:tcW w:w="2124" w:type="dxa"/>
            <w:tcBorders>
              <w:top w:val="single" w:sz="4" w:space="0" w:color="auto"/>
            </w:tcBorders>
          </w:tcPr>
          <w:p w14:paraId="3FF1FE78" w14:textId="77777777" w:rsidR="00B5219C" w:rsidRDefault="00B5219C" w:rsidP="004F63B6">
            <w:pPr>
              <w:spacing w:before="120"/>
              <w:rPr>
                <w:sz w:val="22"/>
                <w:szCs w:val="22"/>
              </w:rPr>
            </w:pPr>
          </w:p>
        </w:tc>
        <w:tc>
          <w:tcPr>
            <w:tcW w:w="1656" w:type="dxa"/>
            <w:gridSpan w:val="2"/>
            <w:tcBorders>
              <w:top w:val="single" w:sz="4" w:space="0" w:color="auto"/>
            </w:tcBorders>
          </w:tcPr>
          <w:p w14:paraId="41BC2985" w14:textId="77777777" w:rsidR="00B5219C" w:rsidRDefault="00B5219C" w:rsidP="004F63B6">
            <w:pPr>
              <w:spacing w:before="120"/>
              <w:rPr>
                <w:sz w:val="22"/>
                <w:szCs w:val="22"/>
              </w:rPr>
            </w:pPr>
          </w:p>
        </w:tc>
      </w:tr>
    </w:tbl>
    <w:p w14:paraId="5C32012D" w14:textId="77777777" w:rsidR="00B5219C" w:rsidRDefault="00B5219C" w:rsidP="00446D7B">
      <w:pPr>
        <w:spacing w:after="0" w:line="240" w:lineRule="auto"/>
        <w:jc w:val="both"/>
        <w:rPr>
          <w:b/>
          <w:bCs/>
          <w:sz w:val="22"/>
          <w:szCs w:val="22"/>
        </w:rPr>
      </w:pPr>
    </w:p>
    <w:p w14:paraId="6981A25E" w14:textId="656E86B0" w:rsidR="00C75F43" w:rsidRDefault="00C75F43" w:rsidP="00446D7B">
      <w:pPr>
        <w:spacing w:after="0" w:line="240" w:lineRule="auto"/>
        <w:jc w:val="both"/>
        <w:rPr>
          <w:sz w:val="22"/>
          <w:szCs w:val="22"/>
        </w:rPr>
      </w:pPr>
      <w:r>
        <w:rPr>
          <w:b/>
          <w:bCs/>
          <w:sz w:val="22"/>
          <w:szCs w:val="22"/>
        </w:rPr>
        <w:t>Project overview</w:t>
      </w:r>
    </w:p>
    <w:p w14:paraId="33907ECF" w14:textId="5E466A91" w:rsidR="00C75F43" w:rsidRDefault="00EF3ED5" w:rsidP="00F71D26">
      <w:pPr>
        <w:spacing w:after="0" w:line="240" w:lineRule="auto"/>
        <w:ind w:left="720"/>
        <w:jc w:val="both"/>
        <w:rPr>
          <w:sz w:val="22"/>
          <w:szCs w:val="22"/>
        </w:rPr>
      </w:pPr>
      <w:r>
        <w:rPr>
          <w:sz w:val="22"/>
          <w:szCs w:val="22"/>
        </w:rPr>
        <w:t>Brief 3-4 sentences detailing the project, data types, and goals.</w:t>
      </w:r>
    </w:p>
    <w:p w14:paraId="7145EA27" w14:textId="69FDCE0B" w:rsidR="001C2C4F" w:rsidRDefault="001C2C4F" w:rsidP="00446D7B">
      <w:pPr>
        <w:spacing w:after="0" w:line="240" w:lineRule="auto"/>
        <w:jc w:val="both"/>
        <w:rPr>
          <w:sz w:val="22"/>
          <w:szCs w:val="22"/>
        </w:rPr>
      </w:pPr>
    </w:p>
    <w:p w14:paraId="48D67767" w14:textId="3FA22393" w:rsidR="006F0F5F" w:rsidRDefault="006F0F5F" w:rsidP="00446D7B">
      <w:pPr>
        <w:spacing w:after="0" w:line="240" w:lineRule="auto"/>
        <w:jc w:val="both"/>
        <w:rPr>
          <w:sz w:val="22"/>
          <w:szCs w:val="22"/>
        </w:rPr>
      </w:pPr>
      <w:r>
        <w:rPr>
          <w:b/>
          <w:bCs/>
          <w:sz w:val="22"/>
          <w:szCs w:val="22"/>
        </w:rPr>
        <w:t>Data</w:t>
      </w:r>
    </w:p>
    <w:p w14:paraId="571A21B7" w14:textId="6296A2F7" w:rsidR="006F0F5F" w:rsidRPr="00AE59CD" w:rsidRDefault="00EF3ED5" w:rsidP="00EF3ED5">
      <w:pPr>
        <w:spacing w:after="0" w:line="240" w:lineRule="auto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fldChar w:fldCharType="begin">
          <w:ffData>
            <w:name w:val="Check1"/>
            <w:enabled/>
            <w:calcOnExit w:val="0"/>
            <w:checkBox>
              <w:sizeAuto/>
              <w:default w:val="0"/>
            </w:checkBox>
          </w:ffData>
        </w:fldChar>
      </w:r>
      <w:bookmarkStart w:id="2" w:name="Check1"/>
      <w:r w:rsidRPr="00EF3ED5">
        <w:rPr>
          <w:sz w:val="22"/>
          <w:szCs w:val="22"/>
        </w:rPr>
        <w:instrText xml:space="preserve"> FORMCHECKBOX </w:instrText>
      </w:r>
      <w:r w:rsidR="00000000">
        <w:rPr>
          <w:sz w:val="22"/>
          <w:szCs w:val="22"/>
        </w:rPr>
      </w:r>
      <w:r w:rsidR="00000000">
        <w:rPr>
          <w:sz w:val="22"/>
          <w:szCs w:val="22"/>
        </w:rPr>
        <w:fldChar w:fldCharType="separate"/>
      </w:r>
      <w:r>
        <w:rPr>
          <w:sz w:val="22"/>
          <w:szCs w:val="22"/>
        </w:rPr>
        <w:fldChar w:fldCharType="end"/>
      </w:r>
      <w:bookmarkEnd w:id="2"/>
      <w:r w:rsidR="00AE59CD" w:rsidRPr="00AE59CD">
        <w:rPr>
          <w:sz w:val="22"/>
          <w:szCs w:val="22"/>
        </w:rPr>
        <w:t xml:space="preserve"> </w:t>
      </w:r>
      <w:r>
        <w:rPr>
          <w:sz w:val="22"/>
          <w:szCs w:val="22"/>
        </w:rPr>
        <w:t>List data types and access instructions</w:t>
      </w:r>
    </w:p>
    <w:p w14:paraId="793B756F" w14:textId="77777777" w:rsidR="006F0F5F" w:rsidRPr="006F0F5F" w:rsidRDefault="006F0F5F" w:rsidP="00446D7B">
      <w:pPr>
        <w:spacing w:after="0" w:line="240" w:lineRule="auto"/>
        <w:jc w:val="both"/>
        <w:rPr>
          <w:sz w:val="22"/>
          <w:szCs w:val="22"/>
        </w:rPr>
      </w:pPr>
    </w:p>
    <w:p w14:paraId="5CF88AE1" w14:textId="164AAC0A" w:rsidR="001C2C4F" w:rsidRDefault="001C2C4F" w:rsidP="00446D7B">
      <w:pPr>
        <w:spacing w:after="0" w:line="240" w:lineRule="auto"/>
        <w:jc w:val="both"/>
        <w:rPr>
          <w:sz w:val="22"/>
          <w:szCs w:val="22"/>
        </w:rPr>
      </w:pPr>
      <w:r>
        <w:rPr>
          <w:b/>
          <w:bCs/>
          <w:sz w:val="22"/>
          <w:szCs w:val="22"/>
        </w:rPr>
        <w:t>Research questions</w:t>
      </w:r>
    </w:p>
    <w:p w14:paraId="33E17D5A" w14:textId="194B06F1" w:rsidR="004E61B8" w:rsidRPr="00A81266" w:rsidRDefault="00EF3ED5" w:rsidP="00446D7B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>Provide 1 or more specific questions to be addressed by this project</w:t>
      </w:r>
    </w:p>
    <w:p w14:paraId="271D0C60" w14:textId="20708D67" w:rsidR="00C75F43" w:rsidRDefault="00C75F43" w:rsidP="00446D7B">
      <w:pPr>
        <w:spacing w:after="0" w:line="240" w:lineRule="auto"/>
        <w:jc w:val="both"/>
        <w:rPr>
          <w:sz w:val="22"/>
          <w:szCs w:val="22"/>
        </w:rPr>
      </w:pPr>
    </w:p>
    <w:p w14:paraId="18ED69AF" w14:textId="5F61F211" w:rsidR="00C75F43" w:rsidRDefault="00C75F43" w:rsidP="00446D7B">
      <w:pPr>
        <w:spacing w:after="0" w:line="240" w:lineRule="auto"/>
        <w:jc w:val="both"/>
        <w:rPr>
          <w:sz w:val="22"/>
          <w:szCs w:val="22"/>
        </w:rPr>
      </w:pPr>
      <w:r>
        <w:rPr>
          <w:b/>
          <w:bCs/>
          <w:sz w:val="22"/>
          <w:szCs w:val="22"/>
        </w:rPr>
        <w:t>Deliverables</w:t>
      </w:r>
      <w:r w:rsidR="005602B6">
        <w:rPr>
          <w:b/>
          <w:bCs/>
          <w:sz w:val="22"/>
          <w:szCs w:val="22"/>
        </w:rPr>
        <w:t xml:space="preserve"> (may change upon PI request</w:t>
      </w:r>
      <w:r w:rsidR="00EF3ED5">
        <w:rPr>
          <w:b/>
          <w:bCs/>
          <w:sz w:val="22"/>
          <w:szCs w:val="22"/>
        </w:rPr>
        <w:t>, template contains common outputs</w:t>
      </w:r>
      <w:r w:rsidR="005602B6">
        <w:rPr>
          <w:b/>
          <w:bCs/>
          <w:sz w:val="22"/>
          <w:szCs w:val="22"/>
        </w:rPr>
        <w:t>)</w:t>
      </w:r>
    </w:p>
    <w:p w14:paraId="23E414C3" w14:textId="18B5886F" w:rsidR="0061029D" w:rsidRDefault="0061029D" w:rsidP="002C698E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>Data cleaning and quality control</w:t>
      </w:r>
    </w:p>
    <w:p w14:paraId="073FB6C3" w14:textId="4B0882AD" w:rsidR="0061029D" w:rsidRDefault="0061029D" w:rsidP="0061029D">
      <w:pPr>
        <w:pStyle w:val="ListParagraph"/>
        <w:numPr>
          <w:ilvl w:val="1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Report: </w:t>
      </w:r>
      <w:r w:rsidR="00A414DA">
        <w:rPr>
          <w:sz w:val="22"/>
          <w:szCs w:val="22"/>
        </w:rPr>
        <w:t>Data processing, normalization, and scaling following the Seurat pipeline</w:t>
      </w:r>
    </w:p>
    <w:p w14:paraId="1817C3C9" w14:textId="46B4F986" w:rsidR="002C698E" w:rsidRDefault="00A414DA" w:rsidP="002C698E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>Definition of cell types</w:t>
      </w:r>
    </w:p>
    <w:p w14:paraId="2A1E8BD8" w14:textId="60048A66" w:rsidR="00A414DA" w:rsidRDefault="00A414DA" w:rsidP="00333EC7">
      <w:pPr>
        <w:pStyle w:val="ListParagraph"/>
        <w:numPr>
          <w:ilvl w:val="1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>Report: Clustering</w:t>
      </w:r>
      <w:r w:rsidR="00333EC7">
        <w:rPr>
          <w:sz w:val="22"/>
          <w:szCs w:val="22"/>
        </w:rPr>
        <w:t xml:space="preserve">, </w:t>
      </w:r>
      <w:r>
        <w:rPr>
          <w:sz w:val="22"/>
          <w:szCs w:val="22"/>
        </w:rPr>
        <w:t>biomarker identification</w:t>
      </w:r>
      <w:r w:rsidR="00333EC7">
        <w:rPr>
          <w:sz w:val="22"/>
          <w:szCs w:val="22"/>
        </w:rPr>
        <w:t>, and annotation of cells</w:t>
      </w:r>
    </w:p>
    <w:p w14:paraId="70E7A8EB" w14:textId="05CE3DB0" w:rsidR="00A414DA" w:rsidRDefault="00A414DA" w:rsidP="00333EC7">
      <w:pPr>
        <w:pStyle w:val="ListParagraph"/>
        <w:numPr>
          <w:ilvl w:val="1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>Table(s): Cell identity to clusters</w:t>
      </w:r>
    </w:p>
    <w:p w14:paraId="02483C35" w14:textId="0ECB89B8" w:rsidR="00A414DA" w:rsidRDefault="00A414DA" w:rsidP="00333EC7">
      <w:pPr>
        <w:pStyle w:val="ListParagraph"/>
        <w:numPr>
          <w:ilvl w:val="1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Table(s): Gene </w:t>
      </w:r>
      <w:r w:rsidR="00333EC7">
        <w:rPr>
          <w:sz w:val="22"/>
          <w:szCs w:val="22"/>
        </w:rPr>
        <w:t>association to clusters including log fold change and p-values</w:t>
      </w:r>
    </w:p>
    <w:p w14:paraId="316F0BC5" w14:textId="5B94D011" w:rsidR="00333EC7" w:rsidRDefault="00333EC7" w:rsidP="00333EC7">
      <w:pPr>
        <w:pStyle w:val="ListParagraph"/>
        <w:numPr>
          <w:ilvl w:val="1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>Tables(s): Annotation of clusters to cell types based on marker genes</w:t>
      </w:r>
    </w:p>
    <w:p w14:paraId="20E8E8CC" w14:textId="0686000D" w:rsidR="00C75F43" w:rsidRDefault="00A81266" w:rsidP="00446D7B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>Differential gene expression (DEG) analysis</w:t>
      </w:r>
    </w:p>
    <w:p w14:paraId="0415831E" w14:textId="02FEC4FC" w:rsidR="00A81266" w:rsidRDefault="00380DA8" w:rsidP="00446D7B">
      <w:pPr>
        <w:pStyle w:val="ListParagraph"/>
        <w:numPr>
          <w:ilvl w:val="1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Report: </w:t>
      </w:r>
      <w:r w:rsidR="00950A07">
        <w:rPr>
          <w:sz w:val="22"/>
          <w:szCs w:val="22"/>
        </w:rPr>
        <w:t>Comparison of models to determine a best fit model</w:t>
      </w:r>
      <w:r>
        <w:rPr>
          <w:sz w:val="22"/>
          <w:szCs w:val="22"/>
        </w:rPr>
        <w:t xml:space="preserve"> including simple linear and linear mixed effects models with co-variates as appropriate</w:t>
      </w:r>
    </w:p>
    <w:p w14:paraId="02D797D8" w14:textId="5595A8F6" w:rsidR="00380DA8" w:rsidRDefault="00380DA8" w:rsidP="00446D7B">
      <w:pPr>
        <w:pStyle w:val="ListParagraph"/>
        <w:numPr>
          <w:ilvl w:val="1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>Table(s): Estimates, fit, and significance of best fit model(s)</w:t>
      </w:r>
    </w:p>
    <w:p w14:paraId="31314535" w14:textId="4B90593B" w:rsidR="00333EC7" w:rsidRDefault="00380DA8" w:rsidP="00EF3ED5">
      <w:pPr>
        <w:pStyle w:val="ListParagraph"/>
        <w:numPr>
          <w:ilvl w:val="1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>Table</w:t>
      </w:r>
      <w:r w:rsidR="0077536F">
        <w:rPr>
          <w:sz w:val="22"/>
          <w:szCs w:val="22"/>
        </w:rPr>
        <w:t>(s)</w:t>
      </w:r>
      <w:r>
        <w:rPr>
          <w:sz w:val="22"/>
          <w:szCs w:val="22"/>
        </w:rPr>
        <w:t xml:space="preserve">: List of significant DEGs </w:t>
      </w:r>
      <w:r w:rsidR="00ED76B3">
        <w:rPr>
          <w:sz w:val="22"/>
          <w:szCs w:val="22"/>
        </w:rPr>
        <w:t>variables of interest</w:t>
      </w:r>
    </w:p>
    <w:p w14:paraId="21D1DDBA" w14:textId="217BEE67" w:rsidR="00F853A9" w:rsidRDefault="00F853A9" w:rsidP="00446D7B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Attendance </w:t>
      </w:r>
      <w:r w:rsidR="00906216">
        <w:rPr>
          <w:sz w:val="22"/>
          <w:szCs w:val="22"/>
        </w:rPr>
        <w:t>at</w:t>
      </w:r>
      <w:r w:rsidR="005602B6">
        <w:rPr>
          <w:sz w:val="22"/>
          <w:szCs w:val="22"/>
        </w:rPr>
        <w:t xml:space="preserve"> </w:t>
      </w:r>
      <w:r>
        <w:rPr>
          <w:sz w:val="22"/>
          <w:szCs w:val="22"/>
        </w:rPr>
        <w:t>monthly research group meeting</w:t>
      </w:r>
      <w:r w:rsidR="00906216">
        <w:rPr>
          <w:sz w:val="22"/>
          <w:szCs w:val="22"/>
        </w:rPr>
        <w:t>s throughout project. Present associated results to group as needed.</w:t>
      </w:r>
    </w:p>
    <w:p w14:paraId="00964B68" w14:textId="77777777" w:rsidR="002C698E" w:rsidRPr="002C698E" w:rsidRDefault="002C698E" w:rsidP="002C698E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sz w:val="22"/>
          <w:szCs w:val="22"/>
        </w:rPr>
      </w:pPr>
      <w:r w:rsidRPr="002C698E">
        <w:rPr>
          <w:sz w:val="22"/>
          <w:szCs w:val="22"/>
        </w:rPr>
        <w:t>Limited continued work for manuscript preparation included. Additional analyses and/or substantial changes for publication to be assessed at such a time as they are needed.</w:t>
      </w:r>
    </w:p>
    <w:p w14:paraId="6AF29013" w14:textId="0EC03C40" w:rsidR="006C3E6A" w:rsidRDefault="006C3E6A" w:rsidP="00E96B05">
      <w:pPr>
        <w:spacing w:after="0" w:line="240" w:lineRule="auto"/>
        <w:rPr>
          <w:b/>
          <w:bCs/>
          <w:sz w:val="22"/>
          <w:szCs w:val="22"/>
        </w:rPr>
      </w:pPr>
    </w:p>
    <w:p w14:paraId="1A9D6586" w14:textId="77777777" w:rsidR="004A4CA8" w:rsidRDefault="004A4CA8" w:rsidP="004A4CA8">
      <w:pPr>
        <w:spacing w:after="0" w:line="240" w:lineRule="auto"/>
        <w:jc w:val="both"/>
        <w:rPr>
          <w:sz w:val="22"/>
          <w:szCs w:val="22"/>
        </w:rPr>
      </w:pPr>
      <w:r>
        <w:rPr>
          <w:b/>
          <w:bCs/>
          <w:sz w:val="22"/>
          <w:szCs w:val="22"/>
        </w:rPr>
        <w:t>Authorship</w:t>
      </w:r>
    </w:p>
    <w:p w14:paraId="234C93D5" w14:textId="482EA658" w:rsidR="004A4CA8" w:rsidRPr="00F20BEC" w:rsidRDefault="004A4CA8" w:rsidP="004A4CA8">
      <w:pPr>
        <w:spacing w:after="0" w:line="240" w:lineRule="auto"/>
        <w:ind w:left="720"/>
        <w:jc w:val="both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It is expected that </w:t>
      </w:r>
      <w:r w:rsidR="00EF3ED5">
        <w:rPr>
          <w:rFonts w:ascii="Calibri" w:hAnsi="Calibri" w:cs="Calibri"/>
          <w:sz w:val="22"/>
          <w:szCs w:val="22"/>
        </w:rPr>
        <w:t>INSERT BIOINFORMATICIAN HERE</w:t>
      </w:r>
      <w:r>
        <w:rPr>
          <w:rFonts w:ascii="Calibri" w:hAnsi="Calibri" w:cs="Calibri"/>
          <w:sz w:val="22"/>
          <w:szCs w:val="22"/>
        </w:rPr>
        <w:t xml:space="preserve"> will be co-author</w:t>
      </w:r>
      <w:r w:rsidR="00EF3ED5">
        <w:rPr>
          <w:rFonts w:ascii="Calibri" w:hAnsi="Calibri" w:cs="Calibri"/>
          <w:sz w:val="22"/>
          <w:szCs w:val="22"/>
        </w:rPr>
        <w:t>(</w:t>
      </w:r>
      <w:r>
        <w:rPr>
          <w:rFonts w:ascii="Calibri" w:hAnsi="Calibri" w:cs="Calibri"/>
          <w:sz w:val="22"/>
          <w:szCs w:val="22"/>
        </w:rPr>
        <w:t>s</w:t>
      </w:r>
      <w:r w:rsidR="00EF3ED5">
        <w:rPr>
          <w:rFonts w:ascii="Calibri" w:hAnsi="Calibri" w:cs="Calibri"/>
          <w:sz w:val="22"/>
          <w:szCs w:val="22"/>
        </w:rPr>
        <w:t>)</w:t>
      </w:r>
      <w:r>
        <w:rPr>
          <w:rFonts w:ascii="Calibri" w:hAnsi="Calibri" w:cs="Calibri"/>
          <w:sz w:val="22"/>
          <w:szCs w:val="22"/>
        </w:rPr>
        <w:t xml:space="preserve"> on publications associated with this work.</w:t>
      </w:r>
    </w:p>
    <w:p w14:paraId="3653283E" w14:textId="77777777" w:rsidR="00A80003" w:rsidRDefault="00A80003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46EBE01F" w14:textId="2347FEFD" w:rsidR="00F20BEC" w:rsidRPr="00245C72" w:rsidRDefault="00494695" w:rsidP="00E96B05">
      <w:pPr>
        <w:spacing w:after="0" w:line="240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B</w:t>
      </w:r>
      <w:r w:rsidR="00C75F43">
        <w:rPr>
          <w:b/>
          <w:bCs/>
          <w:sz w:val="22"/>
          <w:szCs w:val="22"/>
        </w:rPr>
        <w:t>udget</w:t>
      </w:r>
    </w:p>
    <w:tbl>
      <w:tblPr>
        <w:tblStyle w:val="TableGrid"/>
        <w:tblW w:w="437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0"/>
        <w:gridCol w:w="2671"/>
        <w:gridCol w:w="1133"/>
        <w:gridCol w:w="758"/>
        <w:gridCol w:w="777"/>
        <w:gridCol w:w="970"/>
        <w:gridCol w:w="1032"/>
      </w:tblGrid>
      <w:tr w:rsidR="00CC5A46" w:rsidRPr="005D3ED9" w14:paraId="2690B25C" w14:textId="6FDDA9BC" w:rsidTr="00CC5A46">
        <w:trPr>
          <w:trHeight w:val="360"/>
        </w:trPr>
        <w:tc>
          <w:tcPr>
            <w:tcW w:w="5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36A4A7" w14:textId="32C7C582" w:rsidR="00CC5A46" w:rsidRPr="005D3ED9" w:rsidRDefault="00CC5A46" w:rsidP="005D3ED9">
            <w:pPr>
              <w:rPr>
                <w:b/>
                <w:bCs/>
                <w:sz w:val="22"/>
                <w:szCs w:val="22"/>
              </w:rPr>
            </w:pPr>
            <w:r w:rsidRPr="005D3ED9">
              <w:rPr>
                <w:b/>
                <w:bCs/>
                <w:sz w:val="22"/>
                <w:szCs w:val="22"/>
              </w:rPr>
              <w:t>Month</w:t>
            </w:r>
          </w:p>
        </w:tc>
        <w:tc>
          <w:tcPr>
            <w:tcW w:w="163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576DEA" w14:textId="1753B895" w:rsidR="00CC5A46" w:rsidRPr="005D3ED9" w:rsidRDefault="00CC5A46" w:rsidP="005D3ED9">
            <w:pPr>
              <w:rPr>
                <w:b/>
                <w:bCs/>
                <w:sz w:val="22"/>
                <w:szCs w:val="22"/>
              </w:rPr>
            </w:pPr>
            <w:r w:rsidRPr="005D3ED9">
              <w:rPr>
                <w:b/>
                <w:bCs/>
                <w:sz w:val="22"/>
                <w:szCs w:val="22"/>
              </w:rPr>
              <w:t>Objective</w:t>
            </w:r>
          </w:p>
        </w:tc>
        <w:tc>
          <w:tcPr>
            <w:tcW w:w="69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07C47" w14:textId="19BF33DD" w:rsidR="00CC5A46" w:rsidRPr="005D3ED9" w:rsidRDefault="00CC5A46" w:rsidP="005D3ED9">
            <w:pPr>
              <w:rPr>
                <w:b/>
                <w:bCs/>
                <w:sz w:val="22"/>
                <w:szCs w:val="22"/>
              </w:rPr>
            </w:pPr>
            <w:r w:rsidRPr="005D3ED9">
              <w:rPr>
                <w:b/>
                <w:bCs/>
                <w:sz w:val="22"/>
                <w:szCs w:val="22"/>
              </w:rPr>
              <w:t>Personnel</w:t>
            </w:r>
          </w:p>
        </w:tc>
        <w:tc>
          <w:tcPr>
            <w:tcW w:w="4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C9A90" w14:textId="4973CF30" w:rsidR="00CC5A46" w:rsidRPr="005D3ED9" w:rsidRDefault="00CC5A46" w:rsidP="005D3ED9">
            <w:pPr>
              <w:jc w:val="right"/>
              <w:rPr>
                <w:b/>
                <w:bCs/>
                <w:sz w:val="22"/>
                <w:szCs w:val="22"/>
              </w:rPr>
            </w:pPr>
            <w:r w:rsidRPr="005D3ED9">
              <w:rPr>
                <w:b/>
                <w:bCs/>
                <w:sz w:val="22"/>
                <w:szCs w:val="22"/>
              </w:rPr>
              <w:t>% FTE</w:t>
            </w:r>
          </w:p>
        </w:tc>
        <w:tc>
          <w:tcPr>
            <w:tcW w:w="4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0D2804D" w14:textId="46869907" w:rsidR="00CC5A46" w:rsidRPr="005D3ED9" w:rsidRDefault="00CC5A46" w:rsidP="005A72AF">
            <w:pPr>
              <w:jc w:val="right"/>
              <w:rPr>
                <w:b/>
                <w:bCs/>
                <w:sz w:val="22"/>
                <w:szCs w:val="22"/>
              </w:rPr>
            </w:pPr>
            <w:r w:rsidRPr="005D3ED9">
              <w:rPr>
                <w:b/>
                <w:bCs/>
                <w:sz w:val="22"/>
                <w:szCs w:val="22"/>
              </w:rPr>
              <w:t>Salary</w:t>
            </w:r>
          </w:p>
        </w:tc>
        <w:tc>
          <w:tcPr>
            <w:tcW w:w="59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7BBDEA" w14:textId="01BF43D0" w:rsidR="00CC5A46" w:rsidRPr="005D3ED9" w:rsidRDefault="00CC5A46" w:rsidP="005A72AF">
            <w:pPr>
              <w:jc w:val="right"/>
              <w:rPr>
                <w:b/>
                <w:bCs/>
                <w:sz w:val="22"/>
                <w:szCs w:val="22"/>
              </w:rPr>
            </w:pPr>
            <w:r w:rsidRPr="005D3ED9">
              <w:rPr>
                <w:b/>
                <w:bCs/>
                <w:sz w:val="22"/>
                <w:szCs w:val="22"/>
              </w:rPr>
              <w:t>Benefits</w:t>
            </w:r>
          </w:p>
        </w:tc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5C588CF" w14:textId="7CC099E2" w:rsidR="00CC5A46" w:rsidRPr="005D3ED9" w:rsidRDefault="00CC5A46" w:rsidP="005D3ED9">
            <w:pPr>
              <w:jc w:val="right"/>
              <w:rPr>
                <w:b/>
                <w:bCs/>
                <w:sz w:val="22"/>
                <w:szCs w:val="22"/>
              </w:rPr>
            </w:pPr>
            <w:r w:rsidRPr="005D3ED9">
              <w:rPr>
                <w:b/>
                <w:bCs/>
                <w:sz w:val="22"/>
                <w:szCs w:val="22"/>
              </w:rPr>
              <w:t>Total</w:t>
            </w:r>
          </w:p>
        </w:tc>
      </w:tr>
      <w:tr w:rsidR="00CC5A46" w14:paraId="033E45A3" w14:textId="77777777" w:rsidTr="00CC5A46">
        <w:trPr>
          <w:trHeight w:val="360"/>
        </w:trPr>
        <w:tc>
          <w:tcPr>
            <w:tcW w:w="513" w:type="pct"/>
            <w:tcBorders>
              <w:top w:val="single" w:sz="4" w:space="0" w:color="auto"/>
            </w:tcBorders>
            <w:vAlign w:val="center"/>
          </w:tcPr>
          <w:p w14:paraId="0D0BE3E0" w14:textId="1CFD38F0" w:rsidR="00CC5A46" w:rsidRDefault="00CC5A46" w:rsidP="00571F43">
            <w:pPr>
              <w:rPr>
                <w:sz w:val="22"/>
                <w:szCs w:val="22"/>
              </w:rPr>
            </w:pPr>
          </w:p>
        </w:tc>
        <w:tc>
          <w:tcPr>
            <w:tcW w:w="1632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31BE53" w14:textId="5F034F11" w:rsidR="00CC5A46" w:rsidRDefault="00CC5A46" w:rsidP="00571F43">
            <w:pPr>
              <w:rPr>
                <w:sz w:val="22"/>
                <w:szCs w:val="22"/>
              </w:rPr>
            </w:pPr>
          </w:p>
        </w:tc>
        <w:tc>
          <w:tcPr>
            <w:tcW w:w="692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479A" w14:textId="20B1C5F0" w:rsidR="00CC5A46" w:rsidRDefault="00CC5A46" w:rsidP="00571F43">
            <w:pPr>
              <w:rPr>
                <w:sz w:val="22"/>
                <w:szCs w:val="22"/>
              </w:rPr>
            </w:pPr>
          </w:p>
        </w:tc>
        <w:tc>
          <w:tcPr>
            <w:tcW w:w="4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AA36E" w14:textId="1C090281" w:rsidR="00CC5A46" w:rsidRDefault="00CC5A46" w:rsidP="00571F43">
            <w:pPr>
              <w:jc w:val="right"/>
              <w:rPr>
                <w:sz w:val="22"/>
                <w:szCs w:val="22"/>
              </w:rPr>
            </w:pPr>
          </w:p>
        </w:tc>
        <w:tc>
          <w:tcPr>
            <w:tcW w:w="4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76C8D8D" w14:textId="725AAF6E" w:rsidR="00CC5A46" w:rsidRDefault="00CC5A46" w:rsidP="005A72AF">
            <w:pPr>
              <w:jc w:val="right"/>
              <w:rPr>
                <w:sz w:val="22"/>
                <w:szCs w:val="22"/>
              </w:rPr>
            </w:pPr>
          </w:p>
        </w:tc>
        <w:tc>
          <w:tcPr>
            <w:tcW w:w="59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7F24DA" w14:textId="03A52A76" w:rsidR="00CC5A46" w:rsidRDefault="00CC5A46" w:rsidP="005A72AF">
            <w:pPr>
              <w:jc w:val="right"/>
              <w:rPr>
                <w:sz w:val="22"/>
                <w:szCs w:val="22"/>
              </w:rPr>
            </w:pPr>
          </w:p>
        </w:tc>
        <w:tc>
          <w:tcPr>
            <w:tcW w:w="6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AB595BC" w14:textId="79566D1F" w:rsidR="00CC5A46" w:rsidRDefault="00CC5A46" w:rsidP="00571F43">
            <w:pPr>
              <w:jc w:val="right"/>
              <w:rPr>
                <w:sz w:val="22"/>
                <w:szCs w:val="22"/>
              </w:rPr>
            </w:pPr>
          </w:p>
        </w:tc>
      </w:tr>
      <w:tr w:rsidR="00CC5A46" w14:paraId="52D3FC96" w14:textId="55332875" w:rsidTr="00CC5A46">
        <w:trPr>
          <w:trHeight w:val="360"/>
        </w:trPr>
        <w:tc>
          <w:tcPr>
            <w:tcW w:w="513" w:type="pct"/>
            <w:tcBorders>
              <w:top w:val="single" w:sz="4" w:space="0" w:color="auto"/>
            </w:tcBorders>
            <w:vAlign w:val="center"/>
          </w:tcPr>
          <w:p w14:paraId="0E31A1B8" w14:textId="77777777" w:rsidR="00CC5A46" w:rsidRDefault="00CC5A46" w:rsidP="005D3ED9">
            <w:pPr>
              <w:rPr>
                <w:sz w:val="22"/>
                <w:szCs w:val="22"/>
              </w:rPr>
            </w:pPr>
          </w:p>
        </w:tc>
        <w:tc>
          <w:tcPr>
            <w:tcW w:w="1632" w:type="pct"/>
            <w:tcBorders>
              <w:top w:val="single" w:sz="4" w:space="0" w:color="auto"/>
            </w:tcBorders>
            <w:vAlign w:val="center"/>
          </w:tcPr>
          <w:p w14:paraId="2115BD8D" w14:textId="77777777" w:rsidR="00CC5A46" w:rsidRDefault="00CC5A46" w:rsidP="005D3ED9">
            <w:pPr>
              <w:rPr>
                <w:sz w:val="22"/>
                <w:szCs w:val="22"/>
              </w:rPr>
            </w:pPr>
          </w:p>
        </w:tc>
        <w:tc>
          <w:tcPr>
            <w:tcW w:w="692" w:type="pct"/>
            <w:tcBorders>
              <w:top w:val="single" w:sz="4" w:space="0" w:color="auto"/>
            </w:tcBorders>
            <w:vAlign w:val="center"/>
          </w:tcPr>
          <w:p w14:paraId="5A159C6B" w14:textId="77777777" w:rsidR="00CC5A46" w:rsidRDefault="00CC5A46" w:rsidP="005D3ED9">
            <w:pPr>
              <w:rPr>
                <w:sz w:val="22"/>
                <w:szCs w:val="22"/>
              </w:rPr>
            </w:pPr>
          </w:p>
        </w:tc>
        <w:tc>
          <w:tcPr>
            <w:tcW w:w="463" w:type="pct"/>
            <w:tcBorders>
              <w:top w:val="single" w:sz="4" w:space="0" w:color="auto"/>
            </w:tcBorders>
            <w:vAlign w:val="center"/>
          </w:tcPr>
          <w:p w14:paraId="5227C208" w14:textId="77777777" w:rsidR="00CC5A46" w:rsidRDefault="00CC5A46" w:rsidP="005D3ED9">
            <w:pPr>
              <w:jc w:val="right"/>
              <w:rPr>
                <w:sz w:val="22"/>
                <w:szCs w:val="22"/>
              </w:rPr>
            </w:pPr>
          </w:p>
        </w:tc>
        <w:tc>
          <w:tcPr>
            <w:tcW w:w="475" w:type="pct"/>
            <w:tcBorders>
              <w:top w:val="single" w:sz="4" w:space="0" w:color="auto"/>
            </w:tcBorders>
            <w:vAlign w:val="center"/>
          </w:tcPr>
          <w:p w14:paraId="0A1E98AE" w14:textId="18D583A3" w:rsidR="00CC5A46" w:rsidRDefault="00CC5A46" w:rsidP="005A72AF">
            <w:pPr>
              <w:jc w:val="right"/>
              <w:rPr>
                <w:sz w:val="22"/>
                <w:szCs w:val="22"/>
              </w:rPr>
            </w:pPr>
          </w:p>
        </w:tc>
        <w:tc>
          <w:tcPr>
            <w:tcW w:w="593" w:type="pct"/>
            <w:tcBorders>
              <w:top w:val="single" w:sz="4" w:space="0" w:color="auto"/>
            </w:tcBorders>
            <w:vAlign w:val="center"/>
          </w:tcPr>
          <w:p w14:paraId="7BF1DDDE" w14:textId="77777777" w:rsidR="00CC5A46" w:rsidRDefault="00CC5A46" w:rsidP="005A72AF">
            <w:pPr>
              <w:jc w:val="right"/>
              <w:rPr>
                <w:sz w:val="22"/>
                <w:szCs w:val="22"/>
              </w:rPr>
            </w:pPr>
          </w:p>
        </w:tc>
        <w:tc>
          <w:tcPr>
            <w:tcW w:w="631" w:type="pct"/>
            <w:tcBorders>
              <w:top w:val="single" w:sz="4" w:space="0" w:color="auto"/>
            </w:tcBorders>
            <w:vAlign w:val="center"/>
          </w:tcPr>
          <w:p w14:paraId="26A3EC85" w14:textId="247C5B4F" w:rsidR="00CC5A46" w:rsidRPr="00446D7B" w:rsidRDefault="00EF3ED5" w:rsidP="005D3ED9">
            <w:pPr>
              <w:jc w:val="righ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TOTAL</w:t>
            </w:r>
          </w:p>
        </w:tc>
      </w:tr>
    </w:tbl>
    <w:p w14:paraId="29C719DD" w14:textId="77777777" w:rsidR="00446D7B" w:rsidRPr="00C75F43" w:rsidRDefault="00446D7B" w:rsidP="000D6453">
      <w:pPr>
        <w:spacing w:after="0" w:line="240" w:lineRule="auto"/>
        <w:jc w:val="both"/>
        <w:rPr>
          <w:sz w:val="22"/>
          <w:szCs w:val="22"/>
        </w:rPr>
      </w:pPr>
    </w:p>
    <w:sectPr w:rsidR="00446D7B" w:rsidRPr="00C75F43" w:rsidSect="002462F3">
      <w:headerReference w:type="default" r:id="rId10"/>
      <w:footerReference w:type="even" r:id="rId11"/>
      <w:footerReference w:type="default" r:id="rId12"/>
      <w:pgSz w:w="12240" w:h="15840"/>
      <w:pgMar w:top="1440" w:right="1440" w:bottom="1008" w:left="1440" w:header="72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D5896F" w14:textId="77777777" w:rsidR="00FB7C5A" w:rsidRDefault="00FB7C5A" w:rsidP="00650259">
      <w:pPr>
        <w:spacing w:after="0" w:line="240" w:lineRule="auto"/>
      </w:pPr>
      <w:r>
        <w:separator/>
      </w:r>
    </w:p>
  </w:endnote>
  <w:endnote w:type="continuationSeparator" w:id="0">
    <w:p w14:paraId="042EE9B2" w14:textId="77777777" w:rsidR="00FB7C5A" w:rsidRDefault="00FB7C5A" w:rsidP="00650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2964874-D139-0D41-85DD-4A9477DE6F86}"/>
    <w:embedBold r:id="rId2" w:fontKey="{3C6BBC48-C49D-824E-8CE8-FE2ABFC3374F}"/>
    <w:embedItalic r:id="rId3" w:fontKey="{00A5539A-8974-EF48-8ACC-1CCB0D51E245}"/>
    <w:embedBoldItalic r:id="rId4" w:fontKey="{99876C75-0040-1B4F-9FB8-5F150E3DB43D}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  <w:embedRegular r:id="rId5" w:fontKey="{7A1670A5-C9E5-CA48-A128-2F13376EC4E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53243FAF-BBE9-2E43-828B-1E15FDDDEAD2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48EE29F9-5C29-D74C-A15E-92A054184F4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8" w:fontKey="{DB3944AB-B804-D446-BB16-18A05F4CA9D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EE681F69-048F-6348-943A-DE4069D67F93}"/>
    <w:embedBold r:id="rId10" w:fontKey="{8904FFFA-6513-F946-8A61-541541FC3AF2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1" w:fontKey="{86A005A7-E162-D94A-8FC0-C6CAE1038A8A}"/>
    <w:embedBold r:id="rId12" w:fontKey="{0D284BCC-32A0-DF42-B766-2F6091EAD1A5}"/>
    <w:embedItalic r:id="rId13" w:fontKey="{7D74139C-96E6-C74F-BB14-3372CE53DE5D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4" w:fontKey="{585D8D27-9D4F-9C40-B063-8A735ACD66F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87495804"/>
      <w:docPartObj>
        <w:docPartGallery w:val="Page Numbers (Bottom of Page)"/>
        <w:docPartUnique/>
      </w:docPartObj>
    </w:sdtPr>
    <w:sdtContent>
      <w:p w14:paraId="42BDB225" w14:textId="6CB7937B" w:rsidR="00846553" w:rsidRDefault="00846553" w:rsidP="00973BB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075DB67" w14:textId="77777777" w:rsidR="00846553" w:rsidRDefault="00846553" w:rsidP="0084655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41723125"/>
      <w:docPartObj>
        <w:docPartGallery w:val="Page Numbers (Bottom of Page)"/>
        <w:docPartUnique/>
      </w:docPartObj>
    </w:sdtPr>
    <w:sdtContent>
      <w:p w14:paraId="5742EF7E" w14:textId="2B26C28A" w:rsidR="00846553" w:rsidRDefault="00846553" w:rsidP="00973BB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4532D4D" w14:textId="6B616889" w:rsidR="00731F26" w:rsidRDefault="00B5219C" w:rsidP="00B5219C">
    <w:pPr>
      <w:pStyle w:val="Footer"/>
      <w:ind w:right="360"/>
    </w:pPr>
    <w:r>
      <w:t>version 2022-04-01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23695" w14:textId="77777777" w:rsidR="00FB7C5A" w:rsidRDefault="00FB7C5A" w:rsidP="00650259">
      <w:pPr>
        <w:spacing w:after="0" w:line="240" w:lineRule="auto"/>
      </w:pPr>
      <w:r>
        <w:separator/>
      </w:r>
    </w:p>
  </w:footnote>
  <w:footnote w:type="continuationSeparator" w:id="0">
    <w:p w14:paraId="7BFB0684" w14:textId="77777777" w:rsidR="00FB7C5A" w:rsidRDefault="00FB7C5A" w:rsidP="006502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C443A" w14:textId="60FB9FFB" w:rsidR="00650259" w:rsidRDefault="00C3189B" w:rsidP="00C3189B">
    <w:pPr>
      <w:pStyle w:val="NoSpacing"/>
      <w:jc w:val="center"/>
    </w:pPr>
    <w:r>
      <w:rPr>
        <w:rFonts w:ascii="Calibri" w:hAnsi="Calibri"/>
        <w:noProof/>
        <w:color w:val="492D80"/>
        <w:sz w:val="44"/>
      </w:rPr>
      <w:drawing>
        <wp:inline distT="0" distB="0" distL="0" distR="0" wp14:anchorId="303554B3" wp14:editId="08FF1BD1">
          <wp:extent cx="1447137" cy="666142"/>
          <wp:effectExtent l="0" t="0" r="1270" b="0"/>
          <wp:docPr id="355714089" name="Picture 1" descr="A purple and black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5714089" name="Picture 1" descr="A purple and black text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61052" cy="6725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1712628" w14:textId="77777777" w:rsidR="00C3189B" w:rsidRDefault="00C3189B" w:rsidP="00731F26">
    <w:pPr>
      <w:pStyle w:val="NoSpaci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F5566F4"/>
    <w:multiLevelType w:val="hybridMultilevel"/>
    <w:tmpl w:val="18C2259E"/>
    <w:lvl w:ilvl="0" w:tplc="30D4B270">
      <w:start w:val="1"/>
      <w:numFmt w:val="bullet"/>
      <w:lvlText w:val="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EE4049"/>
    <w:multiLevelType w:val="hybridMultilevel"/>
    <w:tmpl w:val="C554D96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374C0D"/>
    <w:multiLevelType w:val="hybridMultilevel"/>
    <w:tmpl w:val="9E440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7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0" w15:restartNumberingAfterBreak="0">
    <w:nsid w:val="3BBE19B2"/>
    <w:multiLevelType w:val="hybridMultilevel"/>
    <w:tmpl w:val="E1C619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4" w15:restartNumberingAfterBreak="0">
    <w:nsid w:val="42CE1964"/>
    <w:multiLevelType w:val="hybridMultilevel"/>
    <w:tmpl w:val="99106B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6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8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9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A21871"/>
    <w:multiLevelType w:val="hybridMultilevel"/>
    <w:tmpl w:val="BEDED7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6760183A"/>
    <w:multiLevelType w:val="hybridMultilevel"/>
    <w:tmpl w:val="1EA641F2"/>
    <w:lvl w:ilvl="0" w:tplc="63343D16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7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1350260145">
    <w:abstractNumId w:val="16"/>
  </w:num>
  <w:num w:numId="2" w16cid:durableId="251863031">
    <w:abstractNumId w:val="11"/>
  </w:num>
  <w:num w:numId="3" w16cid:durableId="2137409257">
    <w:abstractNumId w:val="21"/>
  </w:num>
  <w:num w:numId="4" w16cid:durableId="1765832698">
    <w:abstractNumId w:val="17"/>
  </w:num>
  <w:num w:numId="5" w16cid:durableId="899435955">
    <w:abstractNumId w:val="18"/>
  </w:num>
  <w:num w:numId="6" w16cid:durableId="1088429642">
    <w:abstractNumId w:val="26"/>
  </w:num>
  <w:num w:numId="7" w16cid:durableId="2079397932">
    <w:abstractNumId w:val="9"/>
  </w:num>
  <w:num w:numId="8" w16cid:durableId="1488277689">
    <w:abstractNumId w:val="15"/>
  </w:num>
  <w:num w:numId="9" w16cid:durableId="1841195561">
    <w:abstractNumId w:val="24"/>
  </w:num>
  <w:num w:numId="10" w16cid:durableId="1099640965">
    <w:abstractNumId w:val="3"/>
  </w:num>
  <w:num w:numId="11" w16cid:durableId="1709604414">
    <w:abstractNumId w:val="8"/>
  </w:num>
  <w:num w:numId="12" w16cid:durableId="356588832">
    <w:abstractNumId w:val="0"/>
  </w:num>
  <w:num w:numId="13" w16cid:durableId="599262251">
    <w:abstractNumId w:val="4"/>
  </w:num>
  <w:num w:numId="14" w16cid:durableId="1801266192">
    <w:abstractNumId w:val="13"/>
  </w:num>
  <w:num w:numId="15" w16cid:durableId="1076048464">
    <w:abstractNumId w:val="12"/>
  </w:num>
  <w:num w:numId="16" w16cid:durableId="192545826">
    <w:abstractNumId w:val="22"/>
  </w:num>
  <w:num w:numId="17" w16cid:durableId="755325657">
    <w:abstractNumId w:val="6"/>
  </w:num>
  <w:num w:numId="18" w16cid:durableId="235669549">
    <w:abstractNumId w:val="28"/>
  </w:num>
  <w:num w:numId="19" w16cid:durableId="1612125323">
    <w:abstractNumId w:val="25"/>
  </w:num>
  <w:num w:numId="20" w16cid:durableId="71852732">
    <w:abstractNumId w:val="19"/>
  </w:num>
  <w:num w:numId="21" w16cid:durableId="2085028689">
    <w:abstractNumId w:val="27"/>
  </w:num>
  <w:num w:numId="22" w16cid:durableId="287441084">
    <w:abstractNumId w:val="7"/>
  </w:num>
  <w:num w:numId="23" w16cid:durableId="1953856173">
    <w:abstractNumId w:val="5"/>
  </w:num>
  <w:num w:numId="24" w16cid:durableId="2132966615">
    <w:abstractNumId w:val="20"/>
  </w:num>
  <w:num w:numId="25" w16cid:durableId="1206334211">
    <w:abstractNumId w:val="10"/>
  </w:num>
  <w:num w:numId="26" w16cid:durableId="1164475141">
    <w:abstractNumId w:val="14"/>
  </w:num>
  <w:num w:numId="27" w16cid:durableId="307632170">
    <w:abstractNumId w:val="1"/>
  </w:num>
  <w:num w:numId="28" w16cid:durableId="943146831">
    <w:abstractNumId w:val="23"/>
  </w:num>
  <w:num w:numId="29" w16cid:durableId="1280336440">
    <w:abstractNumId w:val="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553"/>
    <w:rsid w:val="00020CAA"/>
    <w:rsid w:val="00052382"/>
    <w:rsid w:val="000635A2"/>
    <w:rsid w:val="0006568A"/>
    <w:rsid w:val="00076F0F"/>
    <w:rsid w:val="00084253"/>
    <w:rsid w:val="000C105E"/>
    <w:rsid w:val="000C327E"/>
    <w:rsid w:val="000D1F49"/>
    <w:rsid w:val="000D6453"/>
    <w:rsid w:val="0010517C"/>
    <w:rsid w:val="001727CA"/>
    <w:rsid w:val="00176441"/>
    <w:rsid w:val="0017764E"/>
    <w:rsid w:val="001C0D9E"/>
    <w:rsid w:val="001C2C4F"/>
    <w:rsid w:val="001C4A3D"/>
    <w:rsid w:val="00201780"/>
    <w:rsid w:val="0022120C"/>
    <w:rsid w:val="00222BB3"/>
    <w:rsid w:val="00237E58"/>
    <w:rsid w:val="00245C72"/>
    <w:rsid w:val="002462F3"/>
    <w:rsid w:val="002850E7"/>
    <w:rsid w:val="002B7978"/>
    <w:rsid w:val="002C56E6"/>
    <w:rsid w:val="002C698E"/>
    <w:rsid w:val="00333EC7"/>
    <w:rsid w:val="00346DE2"/>
    <w:rsid w:val="00346F7B"/>
    <w:rsid w:val="00361E11"/>
    <w:rsid w:val="00380DA8"/>
    <w:rsid w:val="00393FDC"/>
    <w:rsid w:val="003B4744"/>
    <w:rsid w:val="003F0847"/>
    <w:rsid w:val="003F662D"/>
    <w:rsid w:val="0040090B"/>
    <w:rsid w:val="00403E52"/>
    <w:rsid w:val="004368B4"/>
    <w:rsid w:val="00446D7B"/>
    <w:rsid w:val="0046302A"/>
    <w:rsid w:val="00487D2D"/>
    <w:rsid w:val="00494695"/>
    <w:rsid w:val="004A4CA8"/>
    <w:rsid w:val="004B002D"/>
    <w:rsid w:val="004D5D62"/>
    <w:rsid w:val="004E61B8"/>
    <w:rsid w:val="00505D1F"/>
    <w:rsid w:val="005112D0"/>
    <w:rsid w:val="005602B6"/>
    <w:rsid w:val="00563352"/>
    <w:rsid w:val="00571F43"/>
    <w:rsid w:val="00577E06"/>
    <w:rsid w:val="00594BEF"/>
    <w:rsid w:val="005A3BF7"/>
    <w:rsid w:val="005A72AF"/>
    <w:rsid w:val="005C5D44"/>
    <w:rsid w:val="005D3ED9"/>
    <w:rsid w:val="005E068F"/>
    <w:rsid w:val="005F2035"/>
    <w:rsid w:val="005F7990"/>
    <w:rsid w:val="00600A22"/>
    <w:rsid w:val="0061029D"/>
    <w:rsid w:val="0063739C"/>
    <w:rsid w:val="00650259"/>
    <w:rsid w:val="00652F44"/>
    <w:rsid w:val="0067131A"/>
    <w:rsid w:val="00680270"/>
    <w:rsid w:val="006A0EC2"/>
    <w:rsid w:val="006C3E6A"/>
    <w:rsid w:val="006E629B"/>
    <w:rsid w:val="006F0F5F"/>
    <w:rsid w:val="00731F26"/>
    <w:rsid w:val="00737421"/>
    <w:rsid w:val="00760D65"/>
    <w:rsid w:val="00770F25"/>
    <w:rsid w:val="0077536F"/>
    <w:rsid w:val="007A35A8"/>
    <w:rsid w:val="007B0A85"/>
    <w:rsid w:val="007B75A8"/>
    <w:rsid w:val="007C0BC0"/>
    <w:rsid w:val="007C6A52"/>
    <w:rsid w:val="007F330B"/>
    <w:rsid w:val="00803C34"/>
    <w:rsid w:val="0082043E"/>
    <w:rsid w:val="00846553"/>
    <w:rsid w:val="00857F75"/>
    <w:rsid w:val="00860B6C"/>
    <w:rsid w:val="008C6D8F"/>
    <w:rsid w:val="008E203A"/>
    <w:rsid w:val="008F7C8A"/>
    <w:rsid w:val="00906216"/>
    <w:rsid w:val="0091229C"/>
    <w:rsid w:val="00940E73"/>
    <w:rsid w:val="00950A07"/>
    <w:rsid w:val="0098597D"/>
    <w:rsid w:val="009D3BD2"/>
    <w:rsid w:val="009F619A"/>
    <w:rsid w:val="009F6DDE"/>
    <w:rsid w:val="00A07415"/>
    <w:rsid w:val="00A370A8"/>
    <w:rsid w:val="00A414DA"/>
    <w:rsid w:val="00A44DCC"/>
    <w:rsid w:val="00A65D5E"/>
    <w:rsid w:val="00A80003"/>
    <w:rsid w:val="00A81266"/>
    <w:rsid w:val="00AB5E13"/>
    <w:rsid w:val="00AE59CD"/>
    <w:rsid w:val="00B25CE8"/>
    <w:rsid w:val="00B27A50"/>
    <w:rsid w:val="00B45293"/>
    <w:rsid w:val="00B5219C"/>
    <w:rsid w:val="00B706C5"/>
    <w:rsid w:val="00B73FBD"/>
    <w:rsid w:val="00B94301"/>
    <w:rsid w:val="00BB4CF3"/>
    <w:rsid w:val="00BC378C"/>
    <w:rsid w:val="00BD4753"/>
    <w:rsid w:val="00BD5CB1"/>
    <w:rsid w:val="00BE095A"/>
    <w:rsid w:val="00BE62EE"/>
    <w:rsid w:val="00C003BA"/>
    <w:rsid w:val="00C3189B"/>
    <w:rsid w:val="00C46878"/>
    <w:rsid w:val="00C75F43"/>
    <w:rsid w:val="00CB4A51"/>
    <w:rsid w:val="00CC5A46"/>
    <w:rsid w:val="00CD4532"/>
    <w:rsid w:val="00CD47B0"/>
    <w:rsid w:val="00CE1A64"/>
    <w:rsid w:val="00CE6104"/>
    <w:rsid w:val="00CE7918"/>
    <w:rsid w:val="00D10F57"/>
    <w:rsid w:val="00D16163"/>
    <w:rsid w:val="00D27C15"/>
    <w:rsid w:val="00D525C9"/>
    <w:rsid w:val="00DB3FAD"/>
    <w:rsid w:val="00DD0E33"/>
    <w:rsid w:val="00E00D9B"/>
    <w:rsid w:val="00E02673"/>
    <w:rsid w:val="00E10064"/>
    <w:rsid w:val="00E43C38"/>
    <w:rsid w:val="00E60FA0"/>
    <w:rsid w:val="00E61C09"/>
    <w:rsid w:val="00E677FE"/>
    <w:rsid w:val="00E74EE7"/>
    <w:rsid w:val="00E83BA4"/>
    <w:rsid w:val="00E96B05"/>
    <w:rsid w:val="00EB3B58"/>
    <w:rsid w:val="00EB563B"/>
    <w:rsid w:val="00EC68DC"/>
    <w:rsid w:val="00EC7359"/>
    <w:rsid w:val="00ED76B3"/>
    <w:rsid w:val="00EE3054"/>
    <w:rsid w:val="00EF3ED5"/>
    <w:rsid w:val="00F00606"/>
    <w:rsid w:val="00F01256"/>
    <w:rsid w:val="00F103FF"/>
    <w:rsid w:val="00F20BEC"/>
    <w:rsid w:val="00F32A8E"/>
    <w:rsid w:val="00F62A1B"/>
    <w:rsid w:val="00F71D26"/>
    <w:rsid w:val="00F853A9"/>
    <w:rsid w:val="00FB7C5A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50442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2462F3"/>
  </w:style>
  <w:style w:type="paragraph" w:styleId="Heading1">
    <w:name w:val="heading 1"/>
    <w:basedOn w:val="Normal"/>
    <w:link w:val="Heading1Char"/>
    <w:uiPriority w:val="1"/>
    <w:semiHidden/>
    <w:qFormat/>
    <w:rsid w:val="00CD4532"/>
    <w:pPr>
      <w:tabs>
        <w:tab w:val="left" w:pos="2520"/>
        <w:tab w:val="left" w:pos="3360"/>
      </w:tabs>
      <w:spacing w:before="111" w:after="560"/>
      <w:outlineLvl w:val="0"/>
    </w:pPr>
    <w:rPr>
      <w:b/>
      <w:color w:val="4BACC6"/>
      <w:sz w:val="52"/>
    </w:rPr>
  </w:style>
  <w:style w:type="paragraph" w:styleId="Heading2">
    <w:name w:val="heading 2"/>
    <w:basedOn w:val="Normal"/>
    <w:link w:val="Heading2Char"/>
    <w:uiPriority w:val="1"/>
    <w:semiHidden/>
    <w:qFormat/>
    <w:rsid w:val="00CD45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A273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semiHidden/>
    <w:rsid w:val="00BB4CF3"/>
    <w:rPr>
      <w:b/>
      <w:color w:val="4BACC6"/>
      <w:sz w:val="52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BB4CF3"/>
    <w:rPr>
      <w:b/>
      <w:bCs/>
      <w:color w:val="694A77"/>
      <w:sz w:val="32"/>
      <w:szCs w:val="32"/>
      <w:lang w:eastAsia="zh-CN"/>
    </w:rPr>
  </w:style>
  <w:style w:type="paragraph" w:styleId="NormalIndent">
    <w:name w:val="Normal Indent"/>
    <w:basedOn w:val="Normal"/>
    <w:uiPriority w:val="99"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BB4CF3"/>
    <w:rPr>
      <w:b/>
      <w:bCs/>
      <w:color w:val="694A77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B4CF3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unhideWhenUsed/>
    <w:rsid w:val="00F62A1B"/>
    <w:pPr>
      <w:spacing w:after="0"/>
    </w:pPr>
    <w:rPr>
      <w:rFonts w:asciiTheme="majorHAnsi" w:eastAsia="Calibri" w:hAnsiTheme="majorHAnsi" w:cs="Times New Roman"/>
      <w:b/>
      <w:color w:val="FFFFFF"/>
      <w:sz w:val="44"/>
    </w:rPr>
  </w:style>
  <w:style w:type="character" w:customStyle="1" w:styleId="HeaderChar">
    <w:name w:val="Header Char"/>
    <w:basedOn w:val="DefaultParagraphFont"/>
    <w:link w:val="Header"/>
    <w:uiPriority w:val="99"/>
    <w:rsid w:val="00F62A1B"/>
    <w:rPr>
      <w:rFonts w:asciiTheme="majorHAnsi" w:eastAsia="Calibri" w:hAnsiTheme="majorHAnsi" w:cs="Times New Roman"/>
      <w:b/>
      <w:color w:val="FFFFFF"/>
      <w:sz w:val="44"/>
    </w:rPr>
  </w:style>
  <w:style w:type="paragraph" w:styleId="Footer">
    <w:name w:val="footer"/>
    <w:basedOn w:val="Normal"/>
    <w:link w:val="FooterChar"/>
    <w:uiPriority w:val="99"/>
    <w:rsid w:val="002462F3"/>
    <w:pPr>
      <w:tabs>
        <w:tab w:val="center" w:pos="4680"/>
        <w:tab w:val="right" w:pos="9810"/>
      </w:tabs>
      <w:spacing w:after="0" w:line="240" w:lineRule="auto"/>
    </w:pPr>
    <w:rPr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2462F3"/>
    <w:rPr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semiHidden/>
    <w:rsid w:val="000D1F49"/>
    <w:rPr>
      <w:color w:val="BF678E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qFormat/>
    <w:rsid w:val="00731F26"/>
    <w:pPr>
      <w:widowControl w:val="0"/>
      <w:autoSpaceDE w:val="0"/>
      <w:autoSpaceDN w:val="0"/>
      <w:spacing w:after="0" w:line="240" w:lineRule="auto"/>
    </w:pPr>
    <w:rPr>
      <w:rFonts w:eastAsia="Calibri" w:cs="Calibri"/>
      <w:sz w:val="18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BB4C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CF3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BB4CF3"/>
    <w:rPr>
      <w:b/>
      <w:bCs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CF3"/>
    <w:rPr>
      <w:rFonts w:asciiTheme="majorHAnsi" w:eastAsiaTheme="majorEastAsia" w:hAnsiTheme="majorHAnsi" w:cstheme="majorBidi"/>
      <w:color w:val="0A273B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CF3"/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CF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CF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BB4CF3"/>
    <w:rPr>
      <w:rFonts w:ascii="Consolas" w:hAnsi="Consolas"/>
      <w:sz w:val="20"/>
      <w:szCs w:val="20"/>
    </w:rPr>
  </w:style>
  <w:style w:type="table" w:styleId="TableGrid">
    <w:name w:val="Table Grid"/>
    <w:basedOn w:val="TableNormal"/>
    <w:rsid w:val="0065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346DE2"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846553"/>
  </w:style>
  <w:style w:type="character" w:styleId="UnresolvedMention">
    <w:name w:val="Unresolved Mention"/>
    <w:basedOn w:val="DefaultParagraphFont"/>
    <w:uiPriority w:val="99"/>
    <w:semiHidden/>
    <w:rsid w:val="0022120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semiHidden/>
    <w:qFormat/>
    <w:rsid w:val="00C75F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624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kim/Library/Containers/com.microsoft.Word/Data/Library/Application%20Support/Microsoft/Office/16.0/DTS/Search/%7b25F4BEDB-8E6C-5649-92E5-6EA98CF5080A%7dtf89030636.dotx" TargetMode="External"/></Relationship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2C2FF251-79A0-420F-854F-45861F7BF7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2963F5A-FEF0-47F3-B2C8-C64B528A80E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D77387-5629-4C94-ADFE-7FDDA746E9B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{25F4BEDB-8E6C-5649-92E5-6EA98CF5080A}tf89030636.dotx</Template>
  <TotalTime>0</TotalTime>
  <Pages>2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2021-09-11T00:30:00Z</dcterms:created>
  <dcterms:modified xsi:type="dcterms:W3CDTF">2023-10-06T16:02:00Z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