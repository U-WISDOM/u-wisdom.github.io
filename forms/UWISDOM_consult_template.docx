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-5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2120C" w14:paraId="539B7321" w14:textId="77777777" w:rsidTr="0022120C">
        <w:tc>
          <w:tcPr>
            <w:tcW w:w="9355" w:type="dxa"/>
          </w:tcPr>
          <w:p w14:paraId="653089AD" w14:textId="24FD475D" w:rsidR="00C1457F" w:rsidRDefault="0022120C" w:rsidP="009D0E16">
            <w:pPr>
              <w:spacing w:before="120"/>
              <w:ind w:left="800" w:hanging="815"/>
              <w:jc w:val="both"/>
              <w:rPr>
                <w:sz w:val="22"/>
                <w:szCs w:val="22"/>
              </w:rPr>
            </w:pPr>
            <w:r w:rsidRPr="0022120C">
              <w:rPr>
                <w:sz w:val="22"/>
                <w:szCs w:val="22"/>
              </w:rPr>
              <w:t xml:space="preserve">Purpose: To request bioinformatics </w:t>
            </w:r>
            <w:r w:rsidR="009D0E16">
              <w:rPr>
                <w:sz w:val="22"/>
                <w:szCs w:val="22"/>
              </w:rPr>
              <w:t>support</w:t>
            </w:r>
            <w:r w:rsidRPr="0022120C">
              <w:rPr>
                <w:sz w:val="22"/>
                <w:szCs w:val="22"/>
              </w:rPr>
              <w:t xml:space="preserve"> from </w:t>
            </w:r>
            <w:r w:rsidR="009D0E16" w:rsidRPr="009D0E16">
              <w:rPr>
                <w:sz w:val="22"/>
                <w:szCs w:val="22"/>
              </w:rPr>
              <w:t>U of Washington Informatics, Systems immunology, and Data Omics in Medicine</w:t>
            </w:r>
            <w:r w:rsidR="009D0E16">
              <w:rPr>
                <w:sz w:val="22"/>
                <w:szCs w:val="22"/>
              </w:rPr>
              <w:t xml:space="preserve"> (U-WISDOM)</w:t>
            </w:r>
            <w:r w:rsidR="0010517C" w:rsidRPr="009D0E16">
              <w:rPr>
                <w:sz w:val="22"/>
                <w:szCs w:val="22"/>
              </w:rPr>
              <w:t xml:space="preserve">. </w:t>
            </w:r>
            <w:r w:rsidR="009D0E16">
              <w:rPr>
                <w:sz w:val="22"/>
                <w:szCs w:val="22"/>
              </w:rPr>
              <w:t>T</w:t>
            </w:r>
            <w:r w:rsidR="0010517C">
              <w:rPr>
                <w:sz w:val="22"/>
                <w:szCs w:val="22"/>
              </w:rPr>
              <w:t xml:space="preserve">his request </w:t>
            </w:r>
            <w:r w:rsidR="00C1457F">
              <w:rPr>
                <w:sz w:val="22"/>
                <w:szCs w:val="22"/>
              </w:rPr>
              <w:t>is the beginning of the conversation and access to</w:t>
            </w:r>
            <w:r w:rsidR="0010517C">
              <w:rPr>
                <w:sz w:val="22"/>
                <w:szCs w:val="22"/>
              </w:rPr>
              <w:t xml:space="preserve"> bioinformatics resources or personnel</w:t>
            </w:r>
            <w:r w:rsidR="00C1457F">
              <w:rPr>
                <w:sz w:val="22"/>
                <w:szCs w:val="22"/>
              </w:rPr>
              <w:t xml:space="preserve"> is subject to availability and funding.</w:t>
            </w:r>
          </w:p>
          <w:p w14:paraId="2D19D8B5" w14:textId="492AFAEE" w:rsidR="0022120C" w:rsidRDefault="0022120C" w:rsidP="009D0E16">
            <w:pPr>
              <w:spacing w:before="120" w:after="120"/>
              <w:ind w:left="800" w:hanging="829"/>
              <w:jc w:val="both"/>
              <w:rPr>
                <w:sz w:val="22"/>
                <w:szCs w:val="22"/>
              </w:rPr>
            </w:pPr>
            <w:r w:rsidRPr="0022120C">
              <w:rPr>
                <w:sz w:val="22"/>
                <w:szCs w:val="22"/>
              </w:rPr>
              <w:t>Process: Please complete the following and send to Dr. Kim Dill-McFarland (</w:t>
            </w:r>
            <w:hyperlink r:id="rId10" w:history="1">
              <w:r w:rsidR="00FD3E53" w:rsidRPr="00215BF0">
                <w:rPr>
                  <w:rStyle w:val="Hyperlink"/>
                  <w:sz w:val="22"/>
                  <w:szCs w:val="22"/>
                </w:rPr>
                <w:t>uwisdom@uw.edu</w:t>
              </w:r>
            </w:hyperlink>
            <w:r w:rsidRPr="0022120C">
              <w:rPr>
                <w:sz w:val="22"/>
                <w:szCs w:val="22"/>
              </w:rPr>
              <w:t>) for scheduling of an initial consultation</w:t>
            </w:r>
          </w:p>
        </w:tc>
      </w:tr>
    </w:tbl>
    <w:p w14:paraId="25A63892" w14:textId="77777777" w:rsidR="00222BB3" w:rsidRPr="00222BB3" w:rsidRDefault="00222BB3" w:rsidP="00222BB3">
      <w:pPr>
        <w:spacing w:after="0" w:line="240" w:lineRule="auto"/>
        <w:rPr>
          <w:sz w:val="22"/>
          <w:szCs w:val="22"/>
        </w:rPr>
      </w:pPr>
    </w:p>
    <w:p w14:paraId="06AFE790" w14:textId="74E238B4" w:rsidR="0022120C" w:rsidRDefault="0022120C" w:rsidP="00222BB3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Applicant</w:t>
      </w:r>
    </w:p>
    <w:tbl>
      <w:tblPr>
        <w:tblStyle w:val="TableGrid"/>
        <w:tblW w:w="99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90"/>
        <w:gridCol w:w="1345"/>
        <w:gridCol w:w="1463"/>
        <w:gridCol w:w="2137"/>
        <w:gridCol w:w="293"/>
        <w:gridCol w:w="697"/>
        <w:gridCol w:w="2615"/>
        <w:gridCol w:w="576"/>
      </w:tblGrid>
      <w:tr w:rsidR="009D3BD2" w:rsidRPr="00BC378C" w14:paraId="683806AA" w14:textId="77777777" w:rsidTr="00E43C38">
        <w:trPr>
          <w:gridAfter w:val="2"/>
          <w:wAfter w:w="3191" w:type="dxa"/>
        </w:trPr>
        <w:tc>
          <w:tcPr>
            <w:tcW w:w="810" w:type="dxa"/>
            <w:gridSpan w:val="2"/>
          </w:tcPr>
          <w:p w14:paraId="0BE326C2" w14:textId="1399645F" w:rsidR="009D3BD2" w:rsidRPr="00BC378C" w:rsidRDefault="009D3BD2" w:rsidP="004368B4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5935" w:type="dxa"/>
            <w:gridSpan w:val="5"/>
            <w:tcBorders>
              <w:bottom w:val="single" w:sz="4" w:space="0" w:color="auto"/>
            </w:tcBorders>
          </w:tcPr>
          <w:p w14:paraId="7AD8BF83" w14:textId="42901C4C" w:rsidR="009D3BD2" w:rsidRPr="00BC378C" w:rsidRDefault="009D3BD2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</w:tr>
      <w:tr w:rsidR="00594BEF" w:rsidRPr="00BC378C" w14:paraId="23039465" w14:textId="77777777" w:rsidTr="00E43C38">
        <w:tc>
          <w:tcPr>
            <w:tcW w:w="2155" w:type="dxa"/>
            <w:gridSpan w:val="3"/>
          </w:tcPr>
          <w:p w14:paraId="0E80AA8A" w14:textId="23B95F7B" w:rsidR="00594BEF" w:rsidRPr="00BC378C" w:rsidRDefault="00594BEF" w:rsidP="004368B4">
            <w:pPr>
              <w:spacing w:before="120"/>
              <w:rPr>
                <w:sz w:val="22"/>
                <w:szCs w:val="22"/>
              </w:rPr>
            </w:pPr>
            <w:r w:rsidRPr="00BC378C">
              <w:rPr>
                <w:sz w:val="22"/>
                <w:szCs w:val="22"/>
              </w:rPr>
              <w:t>PI name (if different)</w:t>
            </w:r>
          </w:p>
        </w:tc>
        <w:tc>
          <w:tcPr>
            <w:tcW w:w="3600" w:type="dxa"/>
            <w:gridSpan w:val="2"/>
            <w:tcBorders>
              <w:bottom w:val="single" w:sz="4" w:space="0" w:color="auto"/>
            </w:tcBorders>
          </w:tcPr>
          <w:p w14:paraId="60BB2BA1" w14:textId="77777777" w:rsidR="00594BEF" w:rsidRPr="00BC378C" w:rsidRDefault="00594BEF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  <w:tc>
          <w:tcPr>
            <w:tcW w:w="4181" w:type="dxa"/>
            <w:gridSpan w:val="4"/>
          </w:tcPr>
          <w:p w14:paraId="791B2FBE" w14:textId="33D72BE1" w:rsidR="00594BEF" w:rsidRPr="00BC378C" w:rsidRDefault="00594BEF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</w:tr>
      <w:tr w:rsidR="00E43C38" w:rsidRPr="00BC378C" w14:paraId="09266E6C" w14:textId="77777777" w:rsidTr="00E43C38">
        <w:trPr>
          <w:gridAfter w:val="1"/>
          <w:wAfter w:w="576" w:type="dxa"/>
        </w:trPr>
        <w:tc>
          <w:tcPr>
            <w:tcW w:w="720" w:type="dxa"/>
          </w:tcPr>
          <w:p w14:paraId="41E168F5" w14:textId="3539A8AA" w:rsidR="00BC378C" w:rsidRPr="00BC378C" w:rsidRDefault="00E43C38" w:rsidP="004368B4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Email</w:t>
            </w:r>
          </w:p>
        </w:tc>
        <w:tc>
          <w:tcPr>
            <w:tcW w:w="2898" w:type="dxa"/>
            <w:gridSpan w:val="3"/>
            <w:tcBorders>
              <w:bottom w:val="single" w:sz="4" w:space="0" w:color="auto"/>
            </w:tcBorders>
          </w:tcPr>
          <w:p w14:paraId="7F846727" w14:textId="77777777" w:rsidR="00BC378C" w:rsidRPr="00BC378C" w:rsidRDefault="00BC378C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  <w:tc>
          <w:tcPr>
            <w:tcW w:w="2430" w:type="dxa"/>
            <w:gridSpan w:val="2"/>
            <w:tcBorders>
              <w:top w:val="single" w:sz="4" w:space="0" w:color="auto"/>
            </w:tcBorders>
          </w:tcPr>
          <w:p w14:paraId="15762F71" w14:textId="26D9FD98" w:rsidR="00BC378C" w:rsidRPr="00BC378C" w:rsidRDefault="00E43C38" w:rsidP="00E43C38">
            <w:pPr>
              <w:tabs>
                <w:tab w:val="left" w:pos="283"/>
                <w:tab w:val="right" w:pos="2214"/>
              </w:tabs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  <w:t>UW Department</w:t>
            </w:r>
          </w:p>
        </w:tc>
        <w:tc>
          <w:tcPr>
            <w:tcW w:w="3312" w:type="dxa"/>
            <w:gridSpan w:val="2"/>
            <w:tcBorders>
              <w:bottom w:val="single" w:sz="4" w:space="0" w:color="auto"/>
            </w:tcBorders>
          </w:tcPr>
          <w:p w14:paraId="7206C7A8" w14:textId="77777777" w:rsidR="00BC378C" w:rsidRPr="00BC378C" w:rsidRDefault="00BC378C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</w:tr>
    </w:tbl>
    <w:p w14:paraId="50D92500" w14:textId="5200C684" w:rsidR="00BC378C" w:rsidRDefault="00BC378C" w:rsidP="00E96B05">
      <w:pPr>
        <w:spacing w:after="0" w:line="240" w:lineRule="auto"/>
        <w:rPr>
          <w:sz w:val="22"/>
          <w:szCs w:val="22"/>
        </w:rPr>
      </w:pPr>
    </w:p>
    <w:p w14:paraId="02CC963D" w14:textId="70A11350" w:rsidR="006A0EC2" w:rsidRDefault="00505D1F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Services</w:t>
      </w:r>
    </w:p>
    <w:tbl>
      <w:tblPr>
        <w:tblStyle w:val="TableGrid"/>
        <w:tblW w:w="519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824"/>
        <w:gridCol w:w="451"/>
        <w:gridCol w:w="7384"/>
        <w:gridCol w:w="74"/>
        <w:gridCol w:w="282"/>
      </w:tblGrid>
      <w:tr w:rsidR="00B706C5" w:rsidRPr="00505D1F" w14:paraId="14BB28E8" w14:textId="77777777" w:rsidTr="00652F44">
        <w:tc>
          <w:tcPr>
            <w:tcW w:w="5000" w:type="pct"/>
            <w:gridSpan w:val="6"/>
            <w:vAlign w:val="center"/>
          </w:tcPr>
          <w:p w14:paraId="5B7E3B70" w14:textId="5FBF5AA4" w:rsidR="00505D1F" w:rsidRPr="00505D1F" w:rsidRDefault="00505D1F" w:rsidP="00E96B05">
            <w:pPr>
              <w:spacing w:before="120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t>Which of the following best describe you</w:t>
            </w:r>
            <w:r w:rsidR="001C0D9E">
              <w:rPr>
                <w:sz w:val="22"/>
                <w:szCs w:val="22"/>
              </w:rPr>
              <w:t>r</w:t>
            </w:r>
            <w:r w:rsidRPr="00505D1F">
              <w:rPr>
                <w:sz w:val="22"/>
                <w:szCs w:val="22"/>
              </w:rPr>
              <w:t xml:space="preserve"> bioinformatic needs?</w:t>
            </w:r>
            <w:r w:rsidR="000635A2">
              <w:rPr>
                <w:sz w:val="22"/>
                <w:szCs w:val="22"/>
              </w:rPr>
              <w:t xml:space="preserve"> Please select </w:t>
            </w:r>
            <w:r w:rsidR="00E60FA0">
              <w:rPr>
                <w:sz w:val="22"/>
                <w:szCs w:val="22"/>
              </w:rPr>
              <w:t>all that apply.</w:t>
            </w:r>
          </w:p>
        </w:tc>
      </w:tr>
      <w:tr w:rsidR="00F32A8E" w:rsidRPr="00505D1F" w14:paraId="2ECCCA94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6B1D115D" w14:textId="77777777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7272C56F" w14:textId="3A63AF05" w:rsidR="00505D1F" w:rsidRPr="00505D1F" w:rsidRDefault="00505D1F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Consultant</w:t>
            </w:r>
          </w:p>
        </w:tc>
        <w:tc>
          <w:tcPr>
            <w:tcW w:w="3837" w:type="pct"/>
            <w:gridSpan w:val="2"/>
            <w:vAlign w:val="bottom"/>
          </w:tcPr>
          <w:p w14:paraId="553008C2" w14:textId="0078AB87" w:rsidR="00505D1F" w:rsidRPr="00505D1F" w:rsidRDefault="00505D1F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such as </w:t>
            </w:r>
            <w:r w:rsidR="00C1457F">
              <w:rPr>
                <w:sz w:val="22"/>
                <w:szCs w:val="22"/>
              </w:rPr>
              <w:t xml:space="preserve">study design, </w:t>
            </w:r>
            <w:r>
              <w:rPr>
                <w:sz w:val="22"/>
                <w:szCs w:val="22"/>
              </w:rPr>
              <w:t>grant</w:t>
            </w:r>
            <w:r w:rsidR="00C1457F">
              <w:rPr>
                <w:sz w:val="22"/>
                <w:szCs w:val="22"/>
              </w:rPr>
              <w:t xml:space="preserve"> support</w:t>
            </w:r>
            <w:r w:rsidR="001C0D9E">
              <w:rPr>
                <w:sz w:val="22"/>
                <w:szCs w:val="22"/>
              </w:rPr>
              <w:t>, or code review</w:t>
            </w:r>
          </w:p>
        </w:tc>
      </w:tr>
      <w:tr w:rsidR="00F32A8E" w:rsidRPr="00505D1F" w14:paraId="73DC5A7B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15DAE2EA" w14:textId="39D6BC94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792B2EEA" w14:textId="202F0198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Analyst</w:t>
            </w:r>
          </w:p>
        </w:tc>
        <w:tc>
          <w:tcPr>
            <w:tcW w:w="3837" w:type="pct"/>
            <w:gridSpan w:val="2"/>
            <w:vAlign w:val="bottom"/>
          </w:tcPr>
          <w:p w14:paraId="093FE90D" w14:textId="34FAD182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such as </w:t>
            </w:r>
            <w:r w:rsidR="000635A2">
              <w:rPr>
                <w:sz w:val="22"/>
                <w:szCs w:val="22"/>
              </w:rPr>
              <w:t xml:space="preserve">data cleaning, quality-control, or other processing of </w:t>
            </w:r>
            <w:r w:rsidR="000635A2" w:rsidRPr="00D10F57">
              <w:rPr>
                <w:i/>
                <w:iCs/>
                <w:sz w:val="22"/>
                <w:szCs w:val="22"/>
              </w:rPr>
              <w:t>raw data</w:t>
            </w:r>
          </w:p>
        </w:tc>
      </w:tr>
      <w:tr w:rsidR="00F32A8E" w:rsidRPr="00505D1F" w14:paraId="2F4CB848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341934B4" w14:textId="5EA0E640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446470D2" w14:textId="7CC7E1A3" w:rsidR="00505D1F" w:rsidRPr="00505D1F" w:rsidRDefault="000635A2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Statistician</w:t>
            </w:r>
          </w:p>
        </w:tc>
        <w:tc>
          <w:tcPr>
            <w:tcW w:w="3837" w:type="pct"/>
            <w:gridSpan w:val="2"/>
            <w:vAlign w:val="bottom"/>
          </w:tcPr>
          <w:p w14:paraId="4607AB8A" w14:textId="2699C18D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t>such as</w:t>
            </w:r>
            <w:r>
              <w:rPr>
                <w:sz w:val="22"/>
                <w:szCs w:val="22"/>
              </w:rPr>
              <w:t xml:space="preserve"> </w:t>
            </w:r>
            <w:r w:rsidR="00EC68DC">
              <w:rPr>
                <w:sz w:val="22"/>
                <w:szCs w:val="22"/>
              </w:rPr>
              <w:t>statistics</w:t>
            </w:r>
            <w:r w:rsidR="00B706C5">
              <w:rPr>
                <w:sz w:val="22"/>
                <w:szCs w:val="22"/>
              </w:rPr>
              <w:t xml:space="preserve">, downstream analysis, or visualization of </w:t>
            </w:r>
            <w:r w:rsidR="00B706C5" w:rsidRPr="00D10F57">
              <w:rPr>
                <w:i/>
                <w:iCs/>
                <w:sz w:val="22"/>
                <w:szCs w:val="22"/>
              </w:rPr>
              <w:t>tidy data</w:t>
            </w:r>
          </w:p>
        </w:tc>
      </w:tr>
      <w:tr w:rsidR="00F32A8E" w:rsidRPr="00505D1F" w14:paraId="7C75DBE9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6A36654D" w14:textId="4161FD27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4D557A9F" w14:textId="034EED44" w:rsidR="00505D1F" w:rsidRPr="00505D1F" w:rsidRDefault="00287A30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Training</w:t>
            </w:r>
          </w:p>
        </w:tc>
        <w:tc>
          <w:tcPr>
            <w:tcW w:w="3837" w:type="pct"/>
            <w:gridSpan w:val="2"/>
            <w:vAlign w:val="bottom"/>
          </w:tcPr>
          <w:p w14:paraId="43D92539" w14:textId="1D8CA624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t>such as</w:t>
            </w:r>
            <w:r>
              <w:rPr>
                <w:sz w:val="22"/>
                <w:szCs w:val="22"/>
              </w:rPr>
              <w:t xml:space="preserve"> </w:t>
            </w:r>
            <w:r w:rsidR="00C1457F">
              <w:rPr>
                <w:sz w:val="22"/>
                <w:szCs w:val="22"/>
              </w:rPr>
              <w:t>workshops or mentoring</w:t>
            </w:r>
            <w:r w:rsidR="00652F44">
              <w:rPr>
                <w:sz w:val="22"/>
                <w:szCs w:val="22"/>
              </w:rPr>
              <w:t xml:space="preserve"> another researcher</w:t>
            </w:r>
          </w:p>
        </w:tc>
      </w:tr>
      <w:tr w:rsidR="00CE1A64" w:rsidRPr="00505D1F" w14:paraId="2BECE953" w14:textId="77777777" w:rsidTr="00652F44">
        <w:trPr>
          <w:gridAfter w:val="2"/>
          <w:wAfter w:w="183" w:type="pct"/>
        </w:trPr>
        <w:tc>
          <w:tcPr>
            <w:tcW w:w="362" w:type="pct"/>
            <w:vAlign w:val="center"/>
          </w:tcPr>
          <w:p w14:paraId="018449EA" w14:textId="77777777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424" w:type="pct"/>
            <w:vAlign w:val="bottom"/>
          </w:tcPr>
          <w:p w14:paraId="4B1447AF" w14:textId="3AE70719" w:rsidR="00505D1F" w:rsidRPr="00505D1F" w:rsidRDefault="00CE1A64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Other</w:t>
            </w:r>
          </w:p>
        </w:tc>
        <w:tc>
          <w:tcPr>
            <w:tcW w:w="4031" w:type="pct"/>
            <w:gridSpan w:val="2"/>
            <w:tcBorders>
              <w:bottom w:val="single" w:sz="4" w:space="0" w:color="auto"/>
            </w:tcBorders>
            <w:vAlign w:val="bottom"/>
          </w:tcPr>
          <w:p w14:paraId="640EEED2" w14:textId="77777777" w:rsidR="00505D1F" w:rsidRPr="00505D1F" w:rsidRDefault="00505D1F" w:rsidP="00B706C5">
            <w:pPr>
              <w:spacing w:before="120"/>
              <w:rPr>
                <w:sz w:val="22"/>
                <w:szCs w:val="22"/>
              </w:rPr>
            </w:pPr>
          </w:p>
        </w:tc>
      </w:tr>
    </w:tbl>
    <w:p w14:paraId="6E6EC6F7" w14:textId="3B044988" w:rsidR="00505D1F" w:rsidRDefault="00505D1F" w:rsidP="00E96B05">
      <w:pPr>
        <w:spacing w:after="0" w:line="240" w:lineRule="auto"/>
        <w:rPr>
          <w:sz w:val="22"/>
          <w:szCs w:val="22"/>
        </w:rPr>
      </w:pPr>
    </w:p>
    <w:tbl>
      <w:tblPr>
        <w:tblStyle w:val="TableGrid"/>
        <w:tblW w:w="519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1365"/>
        <w:gridCol w:w="6669"/>
        <w:gridCol w:w="982"/>
      </w:tblGrid>
      <w:tr w:rsidR="00D10F57" w:rsidRPr="00D10F57" w14:paraId="4FFCC5D5" w14:textId="77777777" w:rsidTr="0089028E">
        <w:tc>
          <w:tcPr>
            <w:tcW w:w="5000" w:type="pct"/>
            <w:gridSpan w:val="4"/>
            <w:vAlign w:val="center"/>
          </w:tcPr>
          <w:p w14:paraId="33FEC5F3" w14:textId="506B8FF7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Will you require long-term storage of data?</w:t>
            </w:r>
          </w:p>
        </w:tc>
      </w:tr>
      <w:tr w:rsidR="00D10F57" w:rsidRPr="00D10F57" w14:paraId="6211BEEA" w14:textId="77777777" w:rsidTr="00D10F57">
        <w:trPr>
          <w:gridAfter w:val="1"/>
          <w:wAfter w:w="505" w:type="pct"/>
          <w:trHeight w:val="135"/>
        </w:trPr>
        <w:tc>
          <w:tcPr>
            <w:tcW w:w="362" w:type="pct"/>
            <w:vAlign w:val="center"/>
          </w:tcPr>
          <w:p w14:paraId="2F3E4BF4" w14:textId="77777777" w:rsidR="00D10F57" w:rsidRPr="00D10F57" w:rsidRDefault="00D10F57" w:rsidP="00D10F57">
            <w:pPr>
              <w:spacing w:before="120"/>
              <w:jc w:val="right"/>
              <w:rPr>
                <w:sz w:val="22"/>
                <w:szCs w:val="22"/>
              </w:rPr>
            </w:pPr>
            <w:r w:rsidRPr="00D10F57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702" w:type="pct"/>
            <w:vAlign w:val="bottom"/>
          </w:tcPr>
          <w:p w14:paraId="03F4A5BD" w14:textId="6D2C5970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431" w:type="pct"/>
            <w:vAlign w:val="bottom"/>
          </w:tcPr>
          <w:p w14:paraId="5B86EBD2" w14:textId="60B3979F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</w:p>
        </w:tc>
      </w:tr>
      <w:tr w:rsidR="00D10F57" w:rsidRPr="00D10F57" w14:paraId="5F44FD88" w14:textId="77777777" w:rsidTr="00D10F57">
        <w:trPr>
          <w:gridAfter w:val="1"/>
          <w:wAfter w:w="505" w:type="pct"/>
          <w:trHeight w:val="135"/>
        </w:trPr>
        <w:tc>
          <w:tcPr>
            <w:tcW w:w="362" w:type="pct"/>
            <w:vAlign w:val="center"/>
          </w:tcPr>
          <w:p w14:paraId="5DD5F8DD" w14:textId="77777777" w:rsidR="00D10F57" w:rsidRPr="00D10F57" w:rsidRDefault="00D10F57" w:rsidP="00D10F57">
            <w:pPr>
              <w:spacing w:before="120"/>
              <w:jc w:val="right"/>
              <w:rPr>
                <w:sz w:val="22"/>
                <w:szCs w:val="22"/>
              </w:rPr>
            </w:pPr>
            <w:r w:rsidRPr="00D10F57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702" w:type="pct"/>
            <w:vAlign w:val="bottom"/>
          </w:tcPr>
          <w:p w14:paraId="74B918AA" w14:textId="5036F6C1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</w:t>
            </w:r>
          </w:p>
        </w:tc>
        <w:tc>
          <w:tcPr>
            <w:tcW w:w="3431" w:type="pct"/>
            <w:vAlign w:val="bottom"/>
          </w:tcPr>
          <w:p w14:paraId="7BF41E8D" w14:textId="64CCA047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</w:p>
        </w:tc>
      </w:tr>
      <w:tr w:rsidR="00D10F57" w:rsidRPr="00D10F57" w14:paraId="222F3CED" w14:textId="77777777" w:rsidTr="00D10F57">
        <w:trPr>
          <w:gridAfter w:val="1"/>
          <w:wAfter w:w="505" w:type="pct"/>
          <w:trHeight w:val="135"/>
        </w:trPr>
        <w:tc>
          <w:tcPr>
            <w:tcW w:w="362" w:type="pct"/>
            <w:vAlign w:val="center"/>
          </w:tcPr>
          <w:p w14:paraId="74BF436A" w14:textId="77777777" w:rsidR="00D10F57" w:rsidRPr="00D10F57" w:rsidRDefault="00D10F57" w:rsidP="00D10F57">
            <w:pPr>
              <w:spacing w:before="120"/>
              <w:jc w:val="right"/>
              <w:rPr>
                <w:sz w:val="22"/>
                <w:szCs w:val="22"/>
              </w:rPr>
            </w:pPr>
            <w:r w:rsidRPr="00D10F57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702" w:type="pct"/>
            <w:vAlign w:val="bottom"/>
          </w:tcPr>
          <w:p w14:paraId="688A20C2" w14:textId="4B8F6DA8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Unknown</w:t>
            </w:r>
          </w:p>
        </w:tc>
        <w:tc>
          <w:tcPr>
            <w:tcW w:w="3431" w:type="pct"/>
            <w:vAlign w:val="bottom"/>
          </w:tcPr>
          <w:p w14:paraId="16179802" w14:textId="192DA4C1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</w:p>
        </w:tc>
      </w:tr>
    </w:tbl>
    <w:p w14:paraId="2E85C857" w14:textId="77777777" w:rsidR="00D10F57" w:rsidRPr="00505D1F" w:rsidRDefault="00D10F57" w:rsidP="00E96B05">
      <w:pPr>
        <w:spacing w:after="0" w:line="240" w:lineRule="auto"/>
        <w:rPr>
          <w:sz w:val="22"/>
          <w:szCs w:val="22"/>
        </w:rPr>
      </w:pPr>
    </w:p>
    <w:p w14:paraId="10BD23FB" w14:textId="77777777" w:rsidR="00505D1F" w:rsidRPr="00505D1F" w:rsidRDefault="00505D1F" w:rsidP="00E96B05">
      <w:pPr>
        <w:spacing w:after="0" w:line="240" w:lineRule="auto"/>
        <w:rPr>
          <w:sz w:val="22"/>
          <w:szCs w:val="22"/>
        </w:rPr>
      </w:pPr>
    </w:p>
    <w:p w14:paraId="1E9C3F18" w14:textId="1081AE09" w:rsidR="00505D1F" w:rsidRDefault="00505D1F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Funding</w:t>
      </w:r>
    </w:p>
    <w:tbl>
      <w:tblPr>
        <w:tblStyle w:val="TableGrid"/>
        <w:tblW w:w="507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0"/>
        <w:gridCol w:w="2090"/>
        <w:gridCol w:w="6587"/>
        <w:gridCol w:w="114"/>
      </w:tblGrid>
      <w:tr w:rsidR="000635A2" w:rsidRPr="001C0D9E" w14:paraId="35A23AD1" w14:textId="77777777" w:rsidTr="000635A2">
        <w:trPr>
          <w:gridAfter w:val="1"/>
          <w:wAfter w:w="60" w:type="pct"/>
        </w:trPr>
        <w:tc>
          <w:tcPr>
            <w:tcW w:w="4940" w:type="pct"/>
            <w:gridSpan w:val="3"/>
            <w:vAlign w:val="center"/>
          </w:tcPr>
          <w:p w14:paraId="2B27EC55" w14:textId="40E6305E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At what stage is the funding for this project?</w:t>
            </w:r>
          </w:p>
        </w:tc>
      </w:tr>
      <w:tr w:rsidR="000635A2" w:rsidRPr="001C0D9E" w14:paraId="69B58034" w14:textId="77777777" w:rsidTr="000635A2">
        <w:trPr>
          <w:trHeight w:val="135"/>
        </w:trPr>
        <w:tc>
          <w:tcPr>
            <w:tcW w:w="369" w:type="pct"/>
            <w:vAlign w:val="center"/>
          </w:tcPr>
          <w:p w14:paraId="2BB737C6" w14:textId="77777777" w:rsidR="001C0D9E" w:rsidRPr="001C0D9E" w:rsidRDefault="001C0D9E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1101" w:type="pct"/>
            <w:vAlign w:val="center"/>
          </w:tcPr>
          <w:p w14:paraId="2EE36439" w14:textId="5585B306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Unfunded</w:t>
            </w:r>
          </w:p>
        </w:tc>
        <w:tc>
          <w:tcPr>
            <w:tcW w:w="3530" w:type="pct"/>
            <w:gridSpan w:val="2"/>
            <w:vAlign w:val="center"/>
          </w:tcPr>
          <w:p w14:paraId="6488A882" w14:textId="05C70E68" w:rsidR="001C0D9E" w:rsidRPr="001C0D9E" w:rsidRDefault="001C0D9E" w:rsidP="00E96B05">
            <w:pPr>
              <w:spacing w:before="120"/>
              <w:rPr>
                <w:sz w:val="22"/>
                <w:szCs w:val="22"/>
              </w:rPr>
            </w:pPr>
          </w:p>
        </w:tc>
      </w:tr>
      <w:tr w:rsidR="000635A2" w:rsidRPr="001C0D9E" w14:paraId="4D277060" w14:textId="77777777" w:rsidTr="000635A2">
        <w:trPr>
          <w:trHeight w:val="135"/>
        </w:trPr>
        <w:tc>
          <w:tcPr>
            <w:tcW w:w="369" w:type="pct"/>
            <w:vAlign w:val="center"/>
          </w:tcPr>
          <w:p w14:paraId="73044A31" w14:textId="77777777" w:rsidR="001C0D9E" w:rsidRPr="001C0D9E" w:rsidRDefault="001C0D9E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1101" w:type="pct"/>
            <w:vAlign w:val="center"/>
          </w:tcPr>
          <w:p w14:paraId="069F2AF2" w14:textId="05D0F231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Funding in progress </w:t>
            </w:r>
          </w:p>
        </w:tc>
        <w:tc>
          <w:tcPr>
            <w:tcW w:w="3530" w:type="pct"/>
            <w:gridSpan w:val="2"/>
            <w:vAlign w:val="center"/>
          </w:tcPr>
          <w:p w14:paraId="233F442E" w14:textId="0E792E29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 w:rsidRPr="000635A2">
              <w:rPr>
                <w:sz w:val="22"/>
                <w:szCs w:val="22"/>
              </w:rPr>
              <w:t>such as grant</w:t>
            </w:r>
            <w:r>
              <w:rPr>
                <w:sz w:val="22"/>
                <w:szCs w:val="22"/>
              </w:rPr>
              <w:t xml:space="preserve"> </w:t>
            </w:r>
            <w:r w:rsidR="00EC68DC">
              <w:rPr>
                <w:sz w:val="22"/>
                <w:szCs w:val="22"/>
              </w:rPr>
              <w:t>in progress</w:t>
            </w:r>
            <w:r w:rsidR="00E60FA0">
              <w:rPr>
                <w:sz w:val="22"/>
                <w:szCs w:val="22"/>
              </w:rPr>
              <w:t xml:space="preserve"> or submitted</w:t>
            </w:r>
          </w:p>
        </w:tc>
      </w:tr>
      <w:tr w:rsidR="000635A2" w:rsidRPr="001C0D9E" w14:paraId="0C87291D" w14:textId="77777777" w:rsidTr="000635A2">
        <w:trPr>
          <w:trHeight w:val="135"/>
        </w:trPr>
        <w:tc>
          <w:tcPr>
            <w:tcW w:w="369" w:type="pct"/>
            <w:vAlign w:val="center"/>
          </w:tcPr>
          <w:p w14:paraId="7D0F00A4" w14:textId="77777777" w:rsidR="001C0D9E" w:rsidRPr="001C0D9E" w:rsidRDefault="001C0D9E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1101" w:type="pct"/>
            <w:vAlign w:val="center"/>
          </w:tcPr>
          <w:p w14:paraId="439897C0" w14:textId="4C653E32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Funded</w:t>
            </w:r>
          </w:p>
        </w:tc>
        <w:tc>
          <w:tcPr>
            <w:tcW w:w="3530" w:type="pct"/>
            <w:gridSpan w:val="2"/>
            <w:vAlign w:val="center"/>
          </w:tcPr>
          <w:p w14:paraId="50028A79" w14:textId="2661C578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such as </w:t>
            </w:r>
            <w:r w:rsidR="00E60FA0">
              <w:rPr>
                <w:sz w:val="22"/>
                <w:szCs w:val="22"/>
              </w:rPr>
              <w:t>notice of funding or grant in hand</w:t>
            </w:r>
          </w:p>
        </w:tc>
      </w:tr>
    </w:tbl>
    <w:p w14:paraId="59FE36C1" w14:textId="3A81668F" w:rsidR="00505D1F" w:rsidRDefault="00505D1F" w:rsidP="00E96B05">
      <w:pPr>
        <w:spacing w:after="0" w:line="240" w:lineRule="auto"/>
        <w:rPr>
          <w:sz w:val="22"/>
          <w:szCs w:val="22"/>
        </w:rPr>
      </w:pPr>
    </w:p>
    <w:tbl>
      <w:tblPr>
        <w:tblStyle w:val="TableGrid"/>
        <w:tblW w:w="608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"/>
        <w:gridCol w:w="899"/>
        <w:gridCol w:w="1975"/>
        <w:gridCol w:w="731"/>
        <w:gridCol w:w="2692"/>
        <w:gridCol w:w="720"/>
        <w:gridCol w:w="1945"/>
        <w:gridCol w:w="738"/>
        <w:gridCol w:w="1412"/>
      </w:tblGrid>
      <w:tr w:rsidR="000635A2" w:rsidRPr="001C0D9E" w14:paraId="30DD8572" w14:textId="77777777" w:rsidTr="00E60FA0">
        <w:tc>
          <w:tcPr>
            <w:tcW w:w="5000" w:type="pct"/>
            <w:gridSpan w:val="9"/>
            <w:vAlign w:val="center"/>
          </w:tcPr>
          <w:p w14:paraId="462FBFCA" w14:textId="1FD137A7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How much bioinformatic funding is anticipated/available for this project? </w:t>
            </w:r>
            <w:r w:rsidR="00E60FA0" w:rsidRPr="00E60FA0">
              <w:rPr>
                <w:sz w:val="22"/>
                <w:szCs w:val="22"/>
              </w:rPr>
              <w:t xml:space="preserve">Please </w:t>
            </w:r>
            <w:r w:rsidR="00E60FA0">
              <w:rPr>
                <w:sz w:val="22"/>
                <w:szCs w:val="22"/>
              </w:rPr>
              <w:t>include</w:t>
            </w:r>
            <w:r w:rsidR="00E60FA0" w:rsidRPr="00E60FA0">
              <w:rPr>
                <w:sz w:val="22"/>
                <w:szCs w:val="22"/>
              </w:rPr>
              <w:t xml:space="preserve"> all that apply.</w:t>
            </w:r>
          </w:p>
        </w:tc>
      </w:tr>
      <w:tr w:rsidR="00E60FA0" w:rsidRPr="001C0D9E" w14:paraId="41EEA557" w14:textId="77777777" w:rsidTr="00E60FA0">
        <w:trPr>
          <w:gridBefore w:val="1"/>
          <w:gridAfter w:val="4"/>
          <w:wBefore w:w="121" w:type="pct"/>
          <w:wAfter w:w="2114" w:type="pct"/>
          <w:trHeight w:val="135"/>
        </w:trPr>
        <w:tc>
          <w:tcPr>
            <w:tcW w:w="395" w:type="pct"/>
            <w:tcBorders>
              <w:bottom w:val="single" w:sz="4" w:space="0" w:color="auto"/>
            </w:tcBorders>
            <w:vAlign w:val="bottom"/>
          </w:tcPr>
          <w:p w14:paraId="6AFA9CC0" w14:textId="1B1919A6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867" w:type="pct"/>
            <w:vAlign w:val="bottom"/>
          </w:tcPr>
          <w:p w14:paraId="655D6F66" w14:textId="2B2D4CA5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USD for salary over</w:t>
            </w:r>
          </w:p>
        </w:tc>
        <w:tc>
          <w:tcPr>
            <w:tcW w:w="321" w:type="pct"/>
            <w:tcBorders>
              <w:bottom w:val="single" w:sz="4" w:space="0" w:color="auto"/>
            </w:tcBorders>
            <w:vAlign w:val="bottom"/>
          </w:tcPr>
          <w:p w14:paraId="763029A0" w14:textId="1261E023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1182" w:type="pct"/>
            <w:vAlign w:val="bottom"/>
          </w:tcPr>
          <w:p w14:paraId="10705EB9" w14:textId="43A029F3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years</w:t>
            </w:r>
          </w:p>
        </w:tc>
      </w:tr>
      <w:tr w:rsidR="00E96B05" w:rsidRPr="00E60FA0" w14:paraId="3254F09E" w14:textId="77777777" w:rsidTr="00E96B05">
        <w:trPr>
          <w:gridBefore w:val="1"/>
          <w:gridAfter w:val="1"/>
          <w:wBefore w:w="121" w:type="pct"/>
          <w:wAfter w:w="620" w:type="pct"/>
          <w:trHeight w:val="135"/>
        </w:trPr>
        <w:tc>
          <w:tcPr>
            <w:tcW w:w="395" w:type="pct"/>
            <w:tcBorders>
              <w:bottom w:val="single" w:sz="4" w:space="0" w:color="auto"/>
            </w:tcBorders>
            <w:vAlign w:val="bottom"/>
          </w:tcPr>
          <w:p w14:paraId="0899C5B9" w14:textId="77777777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2370" w:type="pct"/>
            <w:gridSpan w:val="3"/>
            <w:vAlign w:val="bottom"/>
          </w:tcPr>
          <w:p w14:paraId="6E4F10A2" w14:textId="644A0EF4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  <w:r w:rsidRPr="00E60FA0">
              <w:rPr>
                <w:sz w:val="22"/>
                <w:szCs w:val="22"/>
              </w:rPr>
              <w:t xml:space="preserve">USD for computational costs such as cloud </w:t>
            </w:r>
            <w:r w:rsidR="00E96B05">
              <w:rPr>
                <w:sz w:val="22"/>
                <w:szCs w:val="22"/>
              </w:rPr>
              <w:t>resources</w:t>
            </w:r>
            <w:r>
              <w:rPr>
                <w:sz w:val="22"/>
                <w:szCs w:val="22"/>
              </w:rPr>
              <w:t xml:space="preserve"> over</w:t>
            </w:r>
          </w:p>
        </w:tc>
        <w:tc>
          <w:tcPr>
            <w:tcW w:w="316" w:type="pct"/>
            <w:tcBorders>
              <w:bottom w:val="single" w:sz="4" w:space="0" w:color="auto"/>
            </w:tcBorders>
            <w:vAlign w:val="bottom"/>
          </w:tcPr>
          <w:p w14:paraId="6A3DFB07" w14:textId="77777777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1178" w:type="pct"/>
            <w:gridSpan w:val="2"/>
            <w:vAlign w:val="bottom"/>
          </w:tcPr>
          <w:p w14:paraId="3A643BBF" w14:textId="4F765056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years</w:t>
            </w:r>
          </w:p>
        </w:tc>
      </w:tr>
      <w:tr w:rsidR="00E60FA0" w:rsidRPr="001C0D9E" w14:paraId="121E1FD9" w14:textId="77777777" w:rsidTr="00E60FA0">
        <w:trPr>
          <w:gridBefore w:val="1"/>
          <w:gridAfter w:val="2"/>
          <w:wBefore w:w="121" w:type="pct"/>
          <w:wAfter w:w="944" w:type="pct"/>
          <w:trHeight w:val="135"/>
        </w:trPr>
        <w:tc>
          <w:tcPr>
            <w:tcW w:w="395" w:type="pct"/>
            <w:tcBorders>
              <w:top w:val="single" w:sz="4" w:space="0" w:color="auto"/>
            </w:tcBorders>
            <w:vAlign w:val="bottom"/>
          </w:tcPr>
          <w:p w14:paraId="04E82C81" w14:textId="77777777" w:rsidR="00E60FA0" w:rsidRPr="001C0D9E" w:rsidRDefault="00E60FA0" w:rsidP="00E96B05">
            <w:pPr>
              <w:spacing w:before="120"/>
              <w:jc w:val="center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3540" w:type="pct"/>
            <w:gridSpan w:val="5"/>
            <w:vAlign w:val="bottom"/>
          </w:tcPr>
          <w:p w14:paraId="4FC9F739" w14:textId="4C2E3176" w:rsidR="00E60FA0" w:rsidRPr="001C0D9E" w:rsidRDefault="0056335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Unknown</w:t>
            </w:r>
          </w:p>
        </w:tc>
      </w:tr>
    </w:tbl>
    <w:p w14:paraId="6737306A" w14:textId="77777777" w:rsidR="00C1457F" w:rsidRDefault="00C1457F" w:rsidP="00E96B05">
      <w:pPr>
        <w:spacing w:after="0" w:line="240" w:lineRule="auto"/>
        <w:rPr>
          <w:b/>
          <w:bCs/>
          <w:sz w:val="22"/>
          <w:szCs w:val="22"/>
        </w:rPr>
      </w:pPr>
    </w:p>
    <w:p w14:paraId="513CC955" w14:textId="3996BF57" w:rsidR="00505D1F" w:rsidRPr="00505D1F" w:rsidRDefault="00505D1F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Project </w:t>
      </w:r>
      <w:r w:rsidR="00D10F57">
        <w:rPr>
          <w:b/>
          <w:bCs/>
          <w:sz w:val="22"/>
          <w:szCs w:val="22"/>
        </w:rPr>
        <w:t>specifics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9"/>
        <w:gridCol w:w="827"/>
        <w:gridCol w:w="5594"/>
        <w:gridCol w:w="2250"/>
      </w:tblGrid>
      <w:tr w:rsidR="00563352" w:rsidRPr="00D10F57" w14:paraId="5534E6AC" w14:textId="77777777" w:rsidTr="00EC68DC">
        <w:tc>
          <w:tcPr>
            <w:tcW w:w="5000" w:type="pct"/>
            <w:gridSpan w:val="4"/>
            <w:vAlign w:val="center"/>
          </w:tcPr>
          <w:p w14:paraId="1F889124" w14:textId="058BFBF9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t xml:space="preserve">Which of the following </w:t>
            </w:r>
            <w:r w:rsidR="00563352">
              <w:rPr>
                <w:rFonts w:ascii="Calibri" w:hAnsi="Calibri" w:cs="Calibri"/>
                <w:sz w:val="22"/>
                <w:szCs w:val="22"/>
              </w:rPr>
              <w:t>data types will be part of this project</w:t>
            </w:r>
            <w:r w:rsidRPr="00D10F57">
              <w:rPr>
                <w:rFonts w:ascii="Calibri" w:hAnsi="Calibri" w:cs="Calibri"/>
                <w:sz w:val="22"/>
                <w:szCs w:val="22"/>
              </w:rPr>
              <w:t>?</w:t>
            </w:r>
          </w:p>
        </w:tc>
      </w:tr>
      <w:tr w:rsidR="00563352" w:rsidRPr="00563352" w14:paraId="06EAD61D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7E48243D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30A326E8" w14:textId="5FF92234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Amplicon sequencing (</w:t>
            </w:r>
            <w:r w:rsidR="009B1397">
              <w:rPr>
                <w:rFonts w:ascii="Calibri" w:hAnsi="Calibri" w:cs="Calibri"/>
                <w:sz w:val="22"/>
                <w:szCs w:val="22"/>
              </w:rPr>
              <w:t xml:space="preserve">Please specify: </w:t>
            </w:r>
            <w:r>
              <w:rPr>
                <w:rFonts w:ascii="Calibri" w:hAnsi="Calibri" w:cs="Calibri"/>
                <w:sz w:val="22"/>
                <w:szCs w:val="22"/>
              </w:rPr>
              <w:t>16S, 18S, ITS</w:t>
            </w:r>
            <w:r w:rsidR="00C1457F">
              <w:rPr>
                <w:rFonts w:ascii="Calibri" w:hAnsi="Calibri" w:cs="Calibri"/>
                <w:sz w:val="22"/>
                <w:szCs w:val="22"/>
              </w:rPr>
              <w:t>, or other</w:t>
            </w:r>
            <w:r>
              <w:rPr>
                <w:rFonts w:ascii="Calibri" w:hAnsi="Calibri" w:cs="Calibri"/>
                <w:sz w:val="22"/>
                <w:szCs w:val="22"/>
              </w:rPr>
              <w:t>)</w:t>
            </w:r>
          </w:p>
        </w:tc>
        <w:tc>
          <w:tcPr>
            <w:tcW w:w="1202" w:type="pct"/>
            <w:vAlign w:val="center"/>
          </w:tcPr>
          <w:p w14:paraId="7E1857BC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265992BA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69823118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42A2530A" w14:textId="45D7A032" w:rsidR="00D10F57" w:rsidRPr="00D10F57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ATAC, DNase, or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MNase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>-seq</w:t>
            </w:r>
          </w:p>
        </w:tc>
        <w:tc>
          <w:tcPr>
            <w:tcW w:w="1202" w:type="pct"/>
            <w:vAlign w:val="center"/>
          </w:tcPr>
          <w:p w14:paraId="685880FF" w14:textId="664E3315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7BAD955E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555EA61D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2B177762" w14:textId="41BAFE0C" w:rsidR="00D10F57" w:rsidRPr="00D10F57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Flow cytometry</w:t>
            </w:r>
          </w:p>
        </w:tc>
        <w:tc>
          <w:tcPr>
            <w:tcW w:w="1202" w:type="pct"/>
            <w:vAlign w:val="center"/>
          </w:tcPr>
          <w:p w14:paraId="3E4BC411" w14:textId="610A8C3C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48AB3C78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0AA06CFD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4781E1B4" w14:textId="40DADBF8" w:rsidR="00563352" w:rsidRPr="00563352" w:rsidRDefault="0017764E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17764E">
              <w:rPr>
                <w:rFonts w:ascii="Calibri" w:hAnsi="Calibri" w:cs="Calibri"/>
                <w:sz w:val="22"/>
                <w:szCs w:val="22"/>
              </w:rPr>
              <w:t xml:space="preserve">Genetics </w:t>
            </w:r>
            <w:r w:rsidR="00C1457F">
              <w:rPr>
                <w:rFonts w:ascii="Calibri" w:hAnsi="Calibri" w:cs="Calibri"/>
                <w:sz w:val="22"/>
                <w:szCs w:val="22"/>
              </w:rPr>
              <w:t xml:space="preserve">array </w:t>
            </w:r>
            <w:r w:rsidRPr="0017764E">
              <w:rPr>
                <w:rFonts w:ascii="Calibri" w:hAnsi="Calibri" w:cs="Calibri"/>
                <w:sz w:val="22"/>
                <w:szCs w:val="22"/>
              </w:rPr>
              <w:t xml:space="preserve">(Omni, </w:t>
            </w:r>
            <w:proofErr w:type="spellStart"/>
            <w:r w:rsidRPr="0017764E">
              <w:rPr>
                <w:rFonts w:ascii="Calibri" w:hAnsi="Calibri" w:cs="Calibri"/>
                <w:sz w:val="22"/>
                <w:szCs w:val="22"/>
              </w:rPr>
              <w:t>MegaEx</w:t>
            </w:r>
            <w:proofErr w:type="spellEnd"/>
            <w:r w:rsidRPr="0017764E">
              <w:rPr>
                <w:rFonts w:ascii="Calibri" w:hAnsi="Calibri" w:cs="Calibri"/>
                <w:sz w:val="22"/>
                <w:szCs w:val="22"/>
              </w:rPr>
              <w:t xml:space="preserve">, or </w:t>
            </w:r>
            <w:proofErr w:type="gramStart"/>
            <w:r w:rsidRPr="0017764E">
              <w:rPr>
                <w:rFonts w:ascii="Calibri" w:hAnsi="Calibri" w:cs="Calibri"/>
                <w:sz w:val="22"/>
                <w:szCs w:val="22"/>
              </w:rPr>
              <w:t>other</w:t>
            </w:r>
            <w:proofErr w:type="gramEnd"/>
            <w:r w:rsidRPr="0017764E">
              <w:rPr>
                <w:rFonts w:ascii="Calibri" w:hAnsi="Calibri" w:cs="Calibri"/>
                <w:sz w:val="22"/>
                <w:szCs w:val="22"/>
              </w:rPr>
              <w:t xml:space="preserve"> chip)</w:t>
            </w:r>
          </w:p>
        </w:tc>
        <w:tc>
          <w:tcPr>
            <w:tcW w:w="1202" w:type="pct"/>
            <w:vAlign w:val="center"/>
          </w:tcPr>
          <w:p w14:paraId="5CBC8E48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C1457F" w:rsidRPr="00563352" w14:paraId="64C66F7C" w14:textId="77777777" w:rsidTr="00316210">
        <w:trPr>
          <w:trHeight w:val="135"/>
        </w:trPr>
        <w:tc>
          <w:tcPr>
            <w:tcW w:w="368" w:type="pct"/>
            <w:vAlign w:val="center"/>
          </w:tcPr>
          <w:p w14:paraId="2F36514E" w14:textId="77777777" w:rsidR="00C1457F" w:rsidRPr="00563352" w:rsidRDefault="00C1457F" w:rsidP="00316210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51D9F4ED" w14:textId="404788A1" w:rsidR="00C1457F" w:rsidRPr="00563352" w:rsidRDefault="00C1457F" w:rsidP="00316210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Genetics whole genome (exome, low pass or full WGS)</w:t>
            </w:r>
          </w:p>
        </w:tc>
        <w:tc>
          <w:tcPr>
            <w:tcW w:w="1202" w:type="pct"/>
            <w:vAlign w:val="center"/>
          </w:tcPr>
          <w:p w14:paraId="31960EE7" w14:textId="77777777" w:rsidR="00C1457F" w:rsidRPr="00563352" w:rsidRDefault="00C1457F" w:rsidP="00316210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79927F15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4D482525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63C5C8CB" w14:textId="312B053C" w:rsidR="00D10F57" w:rsidRPr="00D10F57" w:rsidRDefault="0017764E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17764E">
              <w:rPr>
                <w:rFonts w:ascii="Calibri" w:hAnsi="Calibri" w:cs="Calibri"/>
                <w:sz w:val="22"/>
                <w:szCs w:val="22"/>
              </w:rPr>
              <w:t>Metagenomics</w:t>
            </w:r>
          </w:p>
        </w:tc>
        <w:tc>
          <w:tcPr>
            <w:tcW w:w="1202" w:type="pct"/>
            <w:vAlign w:val="center"/>
          </w:tcPr>
          <w:p w14:paraId="35B4F11C" w14:textId="6CB2D14E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C1457F" w:rsidRPr="00D10F57" w14:paraId="3E53A1EF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08C0D921" w14:textId="7E7FF9FE" w:rsidR="00C1457F" w:rsidRPr="00D10F57" w:rsidRDefault="00C1457F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695678AA" w14:textId="05F5A5D2" w:rsidR="00C1457F" w:rsidRPr="0017764E" w:rsidRDefault="00C1457F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Metatranscriptomics</w:t>
            </w:r>
            <w:proofErr w:type="spellEnd"/>
          </w:p>
        </w:tc>
        <w:tc>
          <w:tcPr>
            <w:tcW w:w="1202" w:type="pct"/>
            <w:vAlign w:val="center"/>
          </w:tcPr>
          <w:p w14:paraId="355FFC02" w14:textId="77777777" w:rsidR="00C1457F" w:rsidRPr="00D10F57" w:rsidRDefault="00C1457F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51105979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04224683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31F7C910" w14:textId="064CE150" w:rsidR="00D10F57" w:rsidRPr="00D10F57" w:rsidRDefault="0017764E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17764E">
              <w:rPr>
                <w:rFonts w:ascii="Calibri" w:hAnsi="Calibri" w:cs="Calibri"/>
                <w:sz w:val="22"/>
                <w:szCs w:val="22"/>
              </w:rPr>
              <w:t xml:space="preserve">Methylation (Illumina EPIC or </w:t>
            </w:r>
            <w:proofErr w:type="gramStart"/>
            <w:r w:rsidRPr="0017764E">
              <w:rPr>
                <w:rFonts w:ascii="Calibri" w:hAnsi="Calibri" w:cs="Calibri"/>
                <w:sz w:val="22"/>
                <w:szCs w:val="22"/>
              </w:rPr>
              <w:t>other</w:t>
            </w:r>
            <w:proofErr w:type="gramEnd"/>
            <w:r w:rsidRPr="0017764E">
              <w:rPr>
                <w:rFonts w:ascii="Calibri" w:hAnsi="Calibri" w:cs="Calibri"/>
                <w:sz w:val="22"/>
                <w:szCs w:val="22"/>
              </w:rPr>
              <w:t xml:space="preserve"> chip)</w:t>
            </w:r>
          </w:p>
        </w:tc>
        <w:tc>
          <w:tcPr>
            <w:tcW w:w="1202" w:type="pct"/>
            <w:vAlign w:val="center"/>
          </w:tcPr>
          <w:p w14:paraId="09E92A81" w14:textId="231492AD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297DA0E0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1C7EF834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4E04A80D" w14:textId="76FE1F7D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Proteomics</w:t>
            </w:r>
          </w:p>
        </w:tc>
        <w:tc>
          <w:tcPr>
            <w:tcW w:w="1202" w:type="pct"/>
            <w:vAlign w:val="center"/>
          </w:tcPr>
          <w:p w14:paraId="23AFC74D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111B5B26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38CE27C6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57D8B736" w14:textId="2F3723EF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RNA-seq (bulk)</w:t>
            </w:r>
          </w:p>
        </w:tc>
        <w:tc>
          <w:tcPr>
            <w:tcW w:w="1202" w:type="pct"/>
            <w:vAlign w:val="center"/>
          </w:tcPr>
          <w:p w14:paraId="2FF97C1E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641384F2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14078FF5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012A5B16" w14:textId="5DF92FE1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RNA-seq (single cell)</w:t>
            </w:r>
          </w:p>
        </w:tc>
        <w:tc>
          <w:tcPr>
            <w:tcW w:w="1202" w:type="pct"/>
            <w:vAlign w:val="center"/>
          </w:tcPr>
          <w:p w14:paraId="50F50D7E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35D6D122" w14:textId="77777777" w:rsidTr="00EC68DC">
        <w:tc>
          <w:tcPr>
            <w:tcW w:w="368" w:type="pct"/>
            <w:vAlign w:val="center"/>
          </w:tcPr>
          <w:p w14:paraId="7B456326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sdt>
          <w:sdtPr>
            <w:rPr>
              <w:rFonts w:ascii="Calibri" w:hAnsi="Calibri" w:cs="Calibri"/>
              <w:sz w:val="22"/>
              <w:szCs w:val="22"/>
            </w:rPr>
            <w:id w:val="-1790885223"/>
            <w:placeholder>
              <w:docPart w:val="8D9E5E2B9F54B24AB5C3D049D59EC9EF"/>
            </w:placeholder>
            <w:temporary/>
            <w:showingPlcHdr/>
            <w15:appearance w15:val="hidden"/>
          </w:sdtPr>
          <w:sdtContent>
            <w:tc>
              <w:tcPr>
                <w:tcW w:w="442" w:type="pct"/>
                <w:vAlign w:val="center"/>
              </w:tcPr>
              <w:p w14:paraId="2FF9B419" w14:textId="77777777" w:rsidR="00D10F57" w:rsidRPr="00D10F57" w:rsidRDefault="00D10F57" w:rsidP="00563352">
                <w:pPr>
                  <w:spacing w:before="120"/>
                  <w:rPr>
                    <w:rFonts w:ascii="Calibri" w:hAnsi="Calibri" w:cs="Calibri"/>
                    <w:sz w:val="22"/>
                    <w:szCs w:val="22"/>
                  </w:rPr>
                </w:pPr>
                <w:r w:rsidRPr="00D10F57">
                  <w:rPr>
                    <w:rFonts w:ascii="Calibri" w:hAnsi="Calibri" w:cs="Calibri"/>
                    <w:sz w:val="22"/>
                    <w:szCs w:val="22"/>
                  </w:rPr>
                  <w:t>Other:</w:t>
                </w:r>
              </w:p>
            </w:tc>
          </w:sdtContent>
        </w:sdt>
        <w:tc>
          <w:tcPr>
            <w:tcW w:w="4190" w:type="pct"/>
            <w:gridSpan w:val="2"/>
            <w:tcBorders>
              <w:bottom w:val="single" w:sz="4" w:space="0" w:color="auto"/>
            </w:tcBorders>
            <w:vAlign w:val="center"/>
          </w:tcPr>
          <w:p w14:paraId="197EF056" w14:textId="77777777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0D21E08B" w14:textId="77777777" w:rsidR="00D10F57" w:rsidRPr="00D10F57" w:rsidRDefault="00D10F57" w:rsidP="00D10F57">
      <w:pPr>
        <w:spacing w:after="0" w:line="240" w:lineRule="auto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5002" w:type="pct"/>
        <w:tblLook w:val="04A0" w:firstRow="1" w:lastRow="0" w:firstColumn="1" w:lastColumn="0" w:noHBand="0" w:noVBand="1"/>
      </w:tblPr>
      <w:tblGrid>
        <w:gridCol w:w="9364"/>
      </w:tblGrid>
      <w:tr w:rsidR="0017764E" w:rsidRPr="0017764E" w14:paraId="7B1B1B02" w14:textId="77777777" w:rsidTr="00EC68DC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6F2BB712" w14:textId="5910E127" w:rsidR="0028700A" w:rsidRP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Please </w:t>
            </w:r>
            <w:r w:rsidR="00EC68DC">
              <w:rPr>
                <w:rFonts w:ascii="Calibri" w:hAnsi="Calibri" w:cs="Calibri"/>
                <w:sz w:val="22"/>
                <w:szCs w:val="22"/>
              </w:rPr>
              <w:t xml:space="preserve">briefly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describe the study including question/hypothesis, </w:t>
            </w:r>
            <w:r w:rsidR="00B4301C">
              <w:rPr>
                <w:rFonts w:ascii="Calibri" w:hAnsi="Calibri" w:cs="Calibri"/>
                <w:sz w:val="22"/>
                <w:szCs w:val="22"/>
              </w:rPr>
              <w:t xml:space="preserve">design, </w:t>
            </w:r>
            <w:r w:rsidR="00EC68DC">
              <w:rPr>
                <w:rFonts w:ascii="Calibri" w:hAnsi="Calibri" w:cs="Calibri"/>
                <w:sz w:val="22"/>
                <w:szCs w:val="22"/>
              </w:rPr>
              <w:t xml:space="preserve">sample size, </w:t>
            </w:r>
            <w:r w:rsidR="00D525C9">
              <w:rPr>
                <w:rFonts w:ascii="Calibri" w:hAnsi="Calibri" w:cs="Calibri"/>
                <w:sz w:val="22"/>
                <w:szCs w:val="22"/>
              </w:rPr>
              <w:t xml:space="preserve">timeline for data generation,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variables of interest, </w:t>
            </w:r>
            <w:r w:rsidR="00B4301C">
              <w:rPr>
                <w:rFonts w:ascii="Calibri" w:hAnsi="Calibri" w:cs="Calibri"/>
                <w:sz w:val="22"/>
                <w:szCs w:val="22"/>
              </w:rPr>
              <w:t xml:space="preserve">or any other relevant details. </w:t>
            </w:r>
          </w:p>
        </w:tc>
      </w:tr>
      <w:tr w:rsidR="00563352" w:rsidRPr="00563352" w14:paraId="295BB3B2" w14:textId="77777777" w:rsidTr="00EC68D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5000" w:type="pct"/>
            <w:vAlign w:val="center"/>
          </w:tcPr>
          <w:p w14:paraId="702C80A8" w14:textId="2636F8E8" w:rsid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5F7B36D" w14:textId="2AAB1997" w:rsid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1018A27" w14:textId="31F87BF0" w:rsid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5F22AB8" w14:textId="265DB20E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021CAB3" w14:textId="77777777" w:rsidR="0028700A" w:rsidRDefault="0028700A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B368E1F" w14:textId="77777777" w:rsidR="0028700A" w:rsidRDefault="0028700A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3849B6C" w14:textId="414B845B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921764C" w14:textId="63C3EFEA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ED7C796" w14:textId="6710AEB0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CBD2072" w14:textId="5E9298C4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063999E" w14:textId="77777777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C4056A3" w14:textId="77777777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3F47B40" w14:textId="25290976" w:rsidR="00803C34" w:rsidRDefault="00803C34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EBD25B1" w14:textId="00BFC9BC" w:rsidR="00563352" w:rsidRPr="00563352" w:rsidRDefault="00563352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6D7A9456" w14:textId="77777777" w:rsidR="00EC68DC" w:rsidRDefault="00EC68DC" w:rsidP="00E96B05">
      <w:pPr>
        <w:spacing w:after="0" w:line="240" w:lineRule="auto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5002" w:type="pct"/>
        <w:tblLook w:val="04A0" w:firstRow="1" w:lastRow="0" w:firstColumn="1" w:lastColumn="0" w:noHBand="0" w:noVBand="1"/>
      </w:tblPr>
      <w:tblGrid>
        <w:gridCol w:w="9364"/>
      </w:tblGrid>
      <w:tr w:rsidR="00EC68DC" w:rsidRPr="0017764E" w14:paraId="2B0FF9B8" w14:textId="77777777" w:rsidTr="009707C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1299A307" w14:textId="651649BD" w:rsidR="00EC68DC" w:rsidRPr="0017764E" w:rsidRDefault="00EC68DC" w:rsidP="00EC68DC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If available, please provide </w:t>
            </w:r>
            <w:r w:rsidR="001100BE">
              <w:rPr>
                <w:rFonts w:ascii="Calibri" w:hAnsi="Calibri" w:cs="Calibri"/>
                <w:sz w:val="22"/>
                <w:szCs w:val="22"/>
              </w:rPr>
              <w:t>the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grant or project proposal associated with this study.</w:t>
            </w:r>
          </w:p>
        </w:tc>
      </w:tr>
    </w:tbl>
    <w:p w14:paraId="13D693A3" w14:textId="77777777" w:rsidR="00EC68DC" w:rsidRPr="00846553" w:rsidRDefault="00EC68DC" w:rsidP="00EC68DC">
      <w:pPr>
        <w:spacing w:after="0" w:line="240" w:lineRule="auto"/>
        <w:rPr>
          <w:rFonts w:ascii="Calibri" w:hAnsi="Calibri" w:cs="Calibri"/>
          <w:sz w:val="22"/>
          <w:szCs w:val="22"/>
        </w:rPr>
      </w:pPr>
    </w:p>
    <w:sectPr w:rsidR="00EC68DC" w:rsidRPr="00846553" w:rsidSect="002462F3">
      <w:headerReference w:type="default" r:id="rId11"/>
      <w:footerReference w:type="even" r:id="rId12"/>
      <w:footerReference w:type="default" r:id="rId13"/>
      <w:pgSz w:w="12240" w:h="15840"/>
      <w:pgMar w:top="1440" w:right="1440" w:bottom="1008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9C465" w14:textId="77777777" w:rsidR="00023388" w:rsidRDefault="00023388" w:rsidP="00650259">
      <w:pPr>
        <w:spacing w:after="0" w:line="240" w:lineRule="auto"/>
      </w:pPr>
      <w:r>
        <w:separator/>
      </w:r>
    </w:p>
  </w:endnote>
  <w:endnote w:type="continuationSeparator" w:id="0">
    <w:p w14:paraId="655CF3E3" w14:textId="77777777" w:rsidR="00023388" w:rsidRDefault="00023388" w:rsidP="00650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2CFF336-487B-2B4B-8B6F-1A63E73CD7CF}"/>
    <w:embedBold r:id="rId2" w:fontKey="{CF101D41-8E46-3E4B-8874-FDE7A6AC11E1}"/>
    <w:embedItalic r:id="rId3" w:fontKey="{729D6A28-A8C7-4744-9C1F-FD25E8EB19BF}"/>
    <w:embedBoldItalic r:id="rId4" w:fontKey="{928B3F3C-968D-1E42-9059-8E677C95B97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C903D606-76CC-5744-898F-5AA65A99E546}"/>
    <w:embedBold r:id="rId6" w:fontKey="{07D8BFC0-33B8-4C47-ACDD-14CD50F43899}"/>
    <w:embedItalic r:id="rId7" w:fontKey="{9AEE5122-A2FE-7145-839E-3DBBBC280A5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9FC2540F-FF25-6B4F-A121-C9F2C58DBEA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087DCA50-C0DA-1546-B8BC-B0DA62F96CD2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10" w:fontKey="{9628670E-3F69-034D-A7E3-2E3999CE9084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1" w:fontKey="{5448C586-A7FA-C046-A21C-2DAA06271180}"/>
    <w:embedBold r:id="rId12" w:fontKey="{DB2B3A2B-55EB-EC43-80A6-158267FF10E3}"/>
    <w:embedItalic r:id="rId13" w:fontKey="{BA1AB200-3FF7-B346-BC30-A563E377A0E9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9FBEB2D5-C28F-1040-BCE4-8CBAA2A33EED}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  <w:embedRegular r:id="rId15" w:fontKey="{5D752A4C-A0F2-5C4B-9DCA-40DF4DECA9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7495804"/>
      <w:docPartObj>
        <w:docPartGallery w:val="Page Numbers (Bottom of Page)"/>
        <w:docPartUnique/>
      </w:docPartObj>
    </w:sdtPr>
    <w:sdtContent>
      <w:p w14:paraId="42BDB225" w14:textId="6CB7937B" w:rsidR="00846553" w:rsidRDefault="00846553" w:rsidP="00973BB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075DB67" w14:textId="77777777" w:rsidR="00846553" w:rsidRDefault="00846553" w:rsidP="0084655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1723125"/>
      <w:docPartObj>
        <w:docPartGallery w:val="Page Numbers (Bottom of Page)"/>
        <w:docPartUnique/>
      </w:docPartObj>
    </w:sdtPr>
    <w:sdtContent>
      <w:p w14:paraId="5742EF7E" w14:textId="2B26C28A" w:rsidR="00846553" w:rsidRDefault="00846553" w:rsidP="00973BB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4532D4D" w14:textId="2B02A9F5" w:rsidR="00731F26" w:rsidRDefault="00846553" w:rsidP="00846553">
    <w:pPr>
      <w:pStyle w:val="Footer"/>
      <w:ind w:right="360"/>
    </w:pPr>
    <w:r>
      <w:fldChar w:fldCharType="begin"/>
    </w:r>
    <w:r>
      <w:instrText xml:space="preserve"> DATE \@ "yyyy-MM-dd" </w:instrText>
    </w:r>
    <w:r>
      <w:fldChar w:fldCharType="separate"/>
    </w:r>
    <w:r w:rsidR="00FD3E53">
      <w:rPr>
        <w:noProof/>
      </w:rPr>
      <w:t>2023-10-11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AB44B" w14:textId="77777777" w:rsidR="00023388" w:rsidRDefault="00023388" w:rsidP="00650259">
      <w:pPr>
        <w:spacing w:after="0" w:line="240" w:lineRule="auto"/>
      </w:pPr>
      <w:r>
        <w:separator/>
      </w:r>
    </w:p>
  </w:footnote>
  <w:footnote w:type="continuationSeparator" w:id="0">
    <w:p w14:paraId="5050AA69" w14:textId="77777777" w:rsidR="00023388" w:rsidRDefault="00023388" w:rsidP="006502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443A" w14:textId="0707A37B" w:rsidR="00650259" w:rsidRDefault="0018799C" w:rsidP="0018799C">
    <w:pPr>
      <w:pStyle w:val="NoSpacing"/>
      <w:jc w:val="center"/>
    </w:pPr>
    <w:r>
      <w:rPr>
        <w:rFonts w:ascii="Calibri" w:hAnsi="Calibri"/>
        <w:noProof/>
        <w:color w:val="492D80"/>
        <w:sz w:val="44"/>
      </w:rPr>
      <w:drawing>
        <wp:inline distT="0" distB="0" distL="0" distR="0" wp14:anchorId="4B175F01" wp14:editId="2267387F">
          <wp:extent cx="1447137" cy="666142"/>
          <wp:effectExtent l="0" t="0" r="1270" b="0"/>
          <wp:docPr id="355714089" name="Picture 1" descr="A purple and black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5714089" name="Picture 1" descr="A purple and black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1052" cy="6725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DCE79DE" w14:textId="77777777" w:rsidR="0018799C" w:rsidRDefault="0018799C" w:rsidP="0018799C">
    <w:pPr>
      <w:pStyle w:val="NoSpacing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768620950">
    <w:abstractNumId w:val="11"/>
  </w:num>
  <w:num w:numId="2" w16cid:durableId="270206229">
    <w:abstractNumId w:val="7"/>
  </w:num>
  <w:num w:numId="3" w16cid:durableId="964851173">
    <w:abstractNumId w:val="15"/>
  </w:num>
  <w:num w:numId="4" w16cid:durableId="216163798">
    <w:abstractNumId w:val="12"/>
  </w:num>
  <w:num w:numId="5" w16cid:durableId="1143694069">
    <w:abstractNumId w:val="13"/>
  </w:num>
  <w:num w:numId="6" w16cid:durableId="1559437796">
    <w:abstractNumId w:val="19"/>
  </w:num>
  <w:num w:numId="7" w16cid:durableId="367990375">
    <w:abstractNumId w:val="6"/>
  </w:num>
  <w:num w:numId="8" w16cid:durableId="601718625">
    <w:abstractNumId w:val="10"/>
  </w:num>
  <w:num w:numId="9" w16cid:durableId="1811091181">
    <w:abstractNumId w:val="17"/>
  </w:num>
  <w:num w:numId="10" w16cid:durableId="970669409">
    <w:abstractNumId w:val="1"/>
  </w:num>
  <w:num w:numId="11" w16cid:durableId="1115447270">
    <w:abstractNumId w:val="5"/>
  </w:num>
  <w:num w:numId="12" w16cid:durableId="263926230">
    <w:abstractNumId w:val="0"/>
  </w:num>
  <w:num w:numId="13" w16cid:durableId="1170635829">
    <w:abstractNumId w:val="2"/>
  </w:num>
  <w:num w:numId="14" w16cid:durableId="902448476">
    <w:abstractNumId w:val="9"/>
  </w:num>
  <w:num w:numId="15" w16cid:durableId="445195391">
    <w:abstractNumId w:val="8"/>
  </w:num>
  <w:num w:numId="16" w16cid:durableId="1951206790">
    <w:abstractNumId w:val="16"/>
  </w:num>
  <w:num w:numId="17" w16cid:durableId="1102916700">
    <w:abstractNumId w:val="3"/>
  </w:num>
  <w:num w:numId="18" w16cid:durableId="1395352539">
    <w:abstractNumId w:val="21"/>
  </w:num>
  <w:num w:numId="19" w16cid:durableId="816798881">
    <w:abstractNumId w:val="18"/>
  </w:num>
  <w:num w:numId="20" w16cid:durableId="688022539">
    <w:abstractNumId w:val="14"/>
  </w:num>
  <w:num w:numId="21" w16cid:durableId="71195672">
    <w:abstractNumId w:val="20"/>
  </w:num>
  <w:num w:numId="22" w16cid:durableId="1144004938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53"/>
    <w:rsid w:val="00023388"/>
    <w:rsid w:val="00052382"/>
    <w:rsid w:val="000635A2"/>
    <w:rsid w:val="0006568A"/>
    <w:rsid w:val="00076F0F"/>
    <w:rsid w:val="00084253"/>
    <w:rsid w:val="000D1F49"/>
    <w:rsid w:val="0010517C"/>
    <w:rsid w:val="001100BE"/>
    <w:rsid w:val="00137F98"/>
    <w:rsid w:val="001727CA"/>
    <w:rsid w:val="0017764E"/>
    <w:rsid w:val="0018799C"/>
    <w:rsid w:val="001C0D9E"/>
    <w:rsid w:val="001C4A3D"/>
    <w:rsid w:val="0022120C"/>
    <w:rsid w:val="00222BB3"/>
    <w:rsid w:val="002462F3"/>
    <w:rsid w:val="0028700A"/>
    <w:rsid w:val="00287A30"/>
    <w:rsid w:val="00290F21"/>
    <w:rsid w:val="002C56E6"/>
    <w:rsid w:val="00346DE2"/>
    <w:rsid w:val="00361E11"/>
    <w:rsid w:val="003B4744"/>
    <w:rsid w:val="003F0847"/>
    <w:rsid w:val="0040090B"/>
    <w:rsid w:val="004368B4"/>
    <w:rsid w:val="0046302A"/>
    <w:rsid w:val="00487D2D"/>
    <w:rsid w:val="004D5D62"/>
    <w:rsid w:val="00505D1F"/>
    <w:rsid w:val="005112D0"/>
    <w:rsid w:val="00563352"/>
    <w:rsid w:val="00577E06"/>
    <w:rsid w:val="00594BEF"/>
    <w:rsid w:val="005A3BF7"/>
    <w:rsid w:val="005C5D44"/>
    <w:rsid w:val="005F2035"/>
    <w:rsid w:val="005F7990"/>
    <w:rsid w:val="0063739C"/>
    <w:rsid w:val="00650259"/>
    <w:rsid w:val="00652F44"/>
    <w:rsid w:val="0067131A"/>
    <w:rsid w:val="006A0EC2"/>
    <w:rsid w:val="006E629B"/>
    <w:rsid w:val="00731F26"/>
    <w:rsid w:val="00760D65"/>
    <w:rsid w:val="00770F25"/>
    <w:rsid w:val="007A35A8"/>
    <w:rsid w:val="007B0A85"/>
    <w:rsid w:val="007C6A52"/>
    <w:rsid w:val="00803C34"/>
    <w:rsid w:val="0082043E"/>
    <w:rsid w:val="00846553"/>
    <w:rsid w:val="008E203A"/>
    <w:rsid w:val="0091229C"/>
    <w:rsid w:val="00940E73"/>
    <w:rsid w:val="0098597D"/>
    <w:rsid w:val="009B1397"/>
    <w:rsid w:val="009D0E16"/>
    <w:rsid w:val="009D3BD2"/>
    <w:rsid w:val="009F619A"/>
    <w:rsid w:val="009F6DDE"/>
    <w:rsid w:val="00A07415"/>
    <w:rsid w:val="00A370A8"/>
    <w:rsid w:val="00A65D5E"/>
    <w:rsid w:val="00B25CE8"/>
    <w:rsid w:val="00B27A50"/>
    <w:rsid w:val="00B4301C"/>
    <w:rsid w:val="00B706C5"/>
    <w:rsid w:val="00BB4CF3"/>
    <w:rsid w:val="00BC378C"/>
    <w:rsid w:val="00BD4753"/>
    <w:rsid w:val="00BD5CB1"/>
    <w:rsid w:val="00BE62EE"/>
    <w:rsid w:val="00C003BA"/>
    <w:rsid w:val="00C1457F"/>
    <w:rsid w:val="00C46878"/>
    <w:rsid w:val="00CB4A51"/>
    <w:rsid w:val="00CD4532"/>
    <w:rsid w:val="00CD47B0"/>
    <w:rsid w:val="00CE1A64"/>
    <w:rsid w:val="00CE6104"/>
    <w:rsid w:val="00CE7918"/>
    <w:rsid w:val="00D10F57"/>
    <w:rsid w:val="00D16163"/>
    <w:rsid w:val="00D27C15"/>
    <w:rsid w:val="00D525C9"/>
    <w:rsid w:val="00DB3FAD"/>
    <w:rsid w:val="00DD0E33"/>
    <w:rsid w:val="00E00D9B"/>
    <w:rsid w:val="00E43C38"/>
    <w:rsid w:val="00E60FA0"/>
    <w:rsid w:val="00E61C09"/>
    <w:rsid w:val="00E677FE"/>
    <w:rsid w:val="00E74EE7"/>
    <w:rsid w:val="00E83BA4"/>
    <w:rsid w:val="00E96B05"/>
    <w:rsid w:val="00EB3B58"/>
    <w:rsid w:val="00EB563B"/>
    <w:rsid w:val="00EC68DC"/>
    <w:rsid w:val="00EC7359"/>
    <w:rsid w:val="00EE3054"/>
    <w:rsid w:val="00F00606"/>
    <w:rsid w:val="00F01256"/>
    <w:rsid w:val="00F32A8E"/>
    <w:rsid w:val="00F62A1B"/>
    <w:rsid w:val="00FC7475"/>
    <w:rsid w:val="00FD3E53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50442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2462F3"/>
  </w:style>
  <w:style w:type="paragraph" w:styleId="Heading1">
    <w:name w:val="heading 1"/>
    <w:basedOn w:val="Normal"/>
    <w:link w:val="Heading1Char"/>
    <w:uiPriority w:val="1"/>
    <w:semiHidden/>
    <w:qFormat/>
    <w:rsid w:val="00CD4532"/>
    <w:pPr>
      <w:tabs>
        <w:tab w:val="left" w:pos="2520"/>
        <w:tab w:val="left" w:pos="3360"/>
      </w:tabs>
      <w:spacing w:before="111" w:after="560"/>
      <w:outlineLvl w:val="0"/>
    </w:pPr>
    <w:rPr>
      <w:b/>
      <w:color w:val="4BACC6"/>
      <w:sz w:val="52"/>
    </w:rPr>
  </w:style>
  <w:style w:type="paragraph" w:styleId="Heading2">
    <w:name w:val="heading 2"/>
    <w:basedOn w:val="Normal"/>
    <w:link w:val="Heading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semiHidden/>
    <w:rsid w:val="00BB4CF3"/>
    <w:rPr>
      <w:b/>
      <w:color w:val="4BACC6"/>
      <w:sz w:val="52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BB4CF3"/>
    <w:rPr>
      <w:b/>
      <w:bCs/>
      <w:color w:val="694A77"/>
      <w:sz w:val="32"/>
      <w:szCs w:val="32"/>
      <w:lang w:eastAsia="zh-CN"/>
    </w:rPr>
  </w:style>
  <w:style w:type="paragraph" w:styleId="NormalIndent">
    <w:name w:val="Normal Indent"/>
    <w:basedOn w:val="Normal"/>
    <w:uiPriority w:val="99"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BB4CF3"/>
    <w:rPr>
      <w:b/>
      <w:bCs/>
      <w:color w:val="694A77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B4CF3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F62A1B"/>
    <w:pPr>
      <w:spacing w:after="0"/>
    </w:pPr>
    <w:rPr>
      <w:rFonts w:asciiTheme="majorHAnsi" w:eastAsia="Calibri" w:hAnsiTheme="majorHAnsi" w:cs="Times New Roman"/>
      <w:b/>
      <w:color w:val="FFFFFF"/>
      <w:sz w:val="44"/>
    </w:rPr>
  </w:style>
  <w:style w:type="character" w:customStyle="1" w:styleId="HeaderChar">
    <w:name w:val="Header Char"/>
    <w:basedOn w:val="DefaultParagraphFont"/>
    <w:link w:val="Header"/>
    <w:uiPriority w:val="99"/>
    <w:rsid w:val="00F62A1B"/>
    <w:rPr>
      <w:rFonts w:asciiTheme="majorHAnsi" w:eastAsia="Calibri" w:hAnsiTheme="majorHAnsi" w:cs="Times New Roman"/>
      <w:b/>
      <w:color w:val="FFFFFF"/>
      <w:sz w:val="44"/>
    </w:rPr>
  </w:style>
  <w:style w:type="paragraph" w:styleId="Footer">
    <w:name w:val="footer"/>
    <w:basedOn w:val="Normal"/>
    <w:link w:val="FooterChar"/>
    <w:uiPriority w:val="99"/>
    <w:rsid w:val="002462F3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2462F3"/>
    <w:rPr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BF678E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qFormat/>
    <w:rsid w:val="00731F26"/>
    <w:pPr>
      <w:widowControl w:val="0"/>
      <w:autoSpaceDE w:val="0"/>
      <w:autoSpaceDN w:val="0"/>
      <w:spacing w:after="0" w:line="240" w:lineRule="auto"/>
    </w:pPr>
    <w:rPr>
      <w:rFonts w:eastAsia="Calibri" w:cs="Calibri"/>
      <w:sz w:val="18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BB4C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CF3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BB4CF3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CF3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CF3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CF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CF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B4CF3"/>
    <w:rPr>
      <w:rFonts w:ascii="Consolas" w:hAnsi="Consolas"/>
      <w:sz w:val="20"/>
      <w:szCs w:val="20"/>
    </w:rPr>
  </w:style>
  <w:style w:type="table" w:styleId="TableGrid">
    <w:name w:val="Table Grid"/>
    <w:basedOn w:val="TableNormal"/>
    <w:rsid w:val="0065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46DE2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46553"/>
  </w:style>
  <w:style w:type="character" w:styleId="UnresolvedMention">
    <w:name w:val="Unresolved Mention"/>
    <w:basedOn w:val="DefaultParagraphFont"/>
    <w:uiPriority w:val="99"/>
    <w:semiHidden/>
    <w:rsid w:val="002212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hyperlink" Target="mailto:uwisdom@uw.edu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kim/Library/Containers/com.microsoft.Word/Data/Library/Application%20Support/Microsoft/Office/16.0/DTS/Search/%7b25F4BEDB-8E6C-5649-92E5-6EA98CF5080A%7dtf8903063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D9E5E2B9F54B24AB5C3D049D59EC9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7A901A-8705-3641-9FA8-5D397767A8E8}"/>
      </w:docPartPr>
      <w:docPartBody>
        <w:p w:rsidR="00A05BD1" w:rsidRDefault="00CA3F34" w:rsidP="00CA3F34">
          <w:pPr>
            <w:pStyle w:val="8D9E5E2B9F54B24AB5C3D049D59EC9EF"/>
          </w:pPr>
          <w:r w:rsidRPr="00A700A8">
            <w:t>Other: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F34"/>
    <w:rsid w:val="000477EE"/>
    <w:rsid w:val="002544F4"/>
    <w:rsid w:val="009C39AA"/>
    <w:rsid w:val="00A05BD1"/>
    <w:rsid w:val="00CA3F34"/>
    <w:rsid w:val="00E6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9E5E2B9F54B24AB5C3D049D59EC9EF">
    <w:name w:val="8D9E5E2B9F54B24AB5C3D049D59EC9EF"/>
    <w:rsid w:val="00CA3F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2C2FF251-79A0-420F-854F-45861F7BF7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963F5A-FEF0-47F3-B2C8-C64B528A80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D77387-5629-4C94-ADFE-7FDDA746E9B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{25F4BEDB-8E6C-5649-92E5-6EA98CF5080A}tf89030636.dotx</Template>
  <TotalTime>0</TotalTime>
  <Pages>2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2023-10-06T16:55:00Z</dcterms:created>
  <dcterms:modified xsi:type="dcterms:W3CDTF">2023-10-11T22:29:00Z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